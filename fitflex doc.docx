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117F7" w14:textId="1116E30F" w:rsidR="00D26AE1" w:rsidRPr="00967719" w:rsidRDefault="000635F0" w:rsidP="002333B5">
      <w:pPr>
        <w:pStyle w:val="Title"/>
        <w:rPr>
          <w:rFonts w:ascii="MS Gothic" w:eastAsia="MS Gothic" w:hAnsi="MS Gothic" w:cs="MS Gothic"/>
          <w:sz w:val="40"/>
          <w:szCs w:val="40"/>
        </w:rPr>
      </w:pPr>
      <w:r w:rsidRPr="7F5DAF32">
        <w:rPr>
          <w:rFonts w:ascii="MS Gothic" w:eastAsia="MS Gothic" w:hAnsi="MS Gothic" w:cs="MS Gothic"/>
          <w:sz w:val="40"/>
          <w:szCs w:val="40"/>
        </w:rPr>
        <w:t>fitflex</w:t>
      </w:r>
      <w:r w:rsidR="002333B5" w:rsidRPr="7F5DAF32">
        <w:rPr>
          <w:rFonts w:ascii="MS Gothic" w:eastAsia="MS Gothic" w:hAnsi="MS Gothic" w:cs="MS Gothic"/>
          <w:sz w:val="40"/>
          <w:szCs w:val="40"/>
        </w:rPr>
        <w:t>:</w:t>
      </w:r>
      <w:r w:rsidR="00967719" w:rsidRPr="7F5DAF32">
        <w:rPr>
          <w:rFonts w:ascii="MS Gothic" w:eastAsia="MS Gothic" w:hAnsi="MS Gothic" w:cs="MS Gothic"/>
          <w:sz w:val="40"/>
          <w:szCs w:val="40"/>
        </w:rPr>
        <w:t xml:space="preserve"> </w:t>
      </w:r>
      <w:r w:rsidR="00B95779" w:rsidRPr="7F5DAF32">
        <w:rPr>
          <w:rFonts w:ascii="MS Gothic" w:eastAsia="MS Gothic" w:hAnsi="MS Gothic" w:cs="MS Gothic"/>
          <w:sz w:val="40"/>
          <w:szCs w:val="40"/>
        </w:rPr>
        <w:t xml:space="preserve">your </w:t>
      </w:r>
      <w:r w:rsidR="00967719" w:rsidRPr="7F5DAF32">
        <w:rPr>
          <w:rFonts w:ascii="MS Gothic" w:eastAsia="MS Gothic" w:hAnsi="MS Gothic" w:cs="MS Gothic"/>
          <w:sz w:val="40"/>
          <w:szCs w:val="40"/>
        </w:rPr>
        <w:t>personal fitness</w:t>
      </w:r>
      <w:r w:rsidR="003072D8" w:rsidRPr="7F5DAF32">
        <w:rPr>
          <w:rFonts w:ascii="MS Gothic" w:eastAsia="MS Gothic" w:hAnsi="MS Gothic" w:cs="MS Gothic"/>
          <w:sz w:val="40"/>
          <w:szCs w:val="40"/>
        </w:rPr>
        <w:t xml:space="preserve"> </w:t>
      </w:r>
      <w:r w:rsidR="00967719" w:rsidRPr="7F5DAF32">
        <w:rPr>
          <w:rFonts w:ascii="MS Gothic" w:eastAsia="MS Gothic" w:hAnsi="MS Gothic" w:cs="MS Gothic"/>
          <w:sz w:val="40"/>
          <w:szCs w:val="40"/>
        </w:rPr>
        <w:t>companion</w:t>
      </w:r>
    </w:p>
    <w:p w14:paraId="612102D8" w14:textId="58E5D691" w:rsidR="00D26AE1" w:rsidRDefault="00145843">
      <w:r>
        <w:rPr>
          <w:noProof/>
        </w:rPr>
        <w:drawing>
          <wp:anchor distT="0" distB="0" distL="114300" distR="114300" simplePos="0" relativeHeight="251658240" behindDoc="0" locked="0" layoutInCell="1" allowOverlap="1" wp14:anchorId="3448105D" wp14:editId="00AA21C9">
            <wp:simplePos x="0" y="0"/>
            <wp:positionH relativeFrom="column">
              <wp:posOffset>0</wp:posOffset>
            </wp:positionH>
            <wp:positionV relativeFrom="paragraph">
              <wp:posOffset>328930</wp:posOffset>
            </wp:positionV>
            <wp:extent cx="5486400" cy="5083175"/>
            <wp:effectExtent l="0" t="0" r="0" b="3175"/>
            <wp:wrapTopAndBottom/>
            <wp:docPr id="54653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39361" name="Picture 5465393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AE1E49" w14:textId="5E4F5C8F" w:rsidR="00AA5BA3" w:rsidRPr="0087686F" w:rsidRDefault="00DD1FFF" w:rsidP="0087686F">
      <w:pPr>
        <w:pStyle w:val="Author"/>
        <w:rPr>
          <w:rFonts w:ascii="Bookman Old Style" w:eastAsia="Bookman Old Style" w:hAnsi="Bookman Old Style" w:cs="Bookman Old Style"/>
          <w:b w:val="0"/>
          <w:sz w:val="28"/>
          <w:szCs w:val="28"/>
        </w:rPr>
      </w:pPr>
      <w:r w:rsidRPr="7FB09C20">
        <w:rPr>
          <w:color w:val="EB130B" w:themeColor="accent1" w:themeShade="BF"/>
          <w:sz w:val="28"/>
          <w:szCs w:val="28"/>
        </w:rPr>
        <w:t>Title</w:t>
      </w:r>
      <w:r w:rsidR="00AA5BA3" w:rsidRPr="7FB09C20">
        <w:rPr>
          <w:b w:val="0"/>
          <w:sz w:val="28"/>
          <w:szCs w:val="28"/>
        </w:rPr>
        <w:t>:</w:t>
      </w:r>
      <w:r w:rsidR="677332C6" w:rsidRPr="677332C6">
        <w:rPr>
          <w:b w:val="0"/>
          <w:sz w:val="28"/>
          <w:szCs w:val="28"/>
        </w:rPr>
        <w:t xml:space="preserve"> </w:t>
      </w:r>
      <w:r w:rsidR="00AA5BA3" w:rsidRPr="3E9C4784">
        <w:rPr>
          <w:rFonts w:ascii="Bookman Old Style" w:eastAsia="Bookman Old Style" w:hAnsi="Bookman Old Style" w:cs="Bookman Old Style"/>
          <w:b w:val="0"/>
          <w:sz w:val="28"/>
          <w:szCs w:val="28"/>
        </w:rPr>
        <w:t>Fitflex your personal fitness companion</w:t>
      </w:r>
    </w:p>
    <w:p w14:paraId="11402EAE" w14:textId="77777777" w:rsidR="0087686F" w:rsidRPr="00BA13B4" w:rsidRDefault="009A575F">
      <w:pPr>
        <w:rPr>
          <w:rFonts w:ascii="Bookman Old Style" w:eastAsia="Bookman Old Style" w:hAnsi="Bookman Old Style" w:cs="Bookman Old Style"/>
          <w:b/>
          <w:bCs/>
          <w:color w:val="3E3E3E" w:themeColor="text2" w:themeTint="E6"/>
          <w:sz w:val="28"/>
          <w:szCs w:val="28"/>
        </w:rPr>
      </w:pPr>
      <w:r w:rsidRPr="631F0BFE">
        <w:rPr>
          <w:rFonts w:ascii="Bookman Old Style" w:eastAsia="Bookman Old Style" w:hAnsi="Bookman Old Style" w:cs="Bookman Old Style"/>
          <w:b/>
          <w:bCs/>
          <w:color w:val="000000" w:themeColor="text1"/>
          <w:sz w:val="28"/>
          <w:szCs w:val="28"/>
        </w:rPr>
        <w:t>My</w:t>
      </w:r>
      <w:r w:rsidRPr="631F0BFE">
        <w:rPr>
          <w:rFonts w:ascii="Bookman Old Style" w:eastAsia="Bookman Old Style" w:hAnsi="Bookman Old Style" w:cs="Bookman Old Style"/>
          <w:b/>
          <w:bCs/>
          <w:sz w:val="28"/>
          <w:szCs w:val="28"/>
        </w:rPr>
        <w:t xml:space="preserve"> </w:t>
      </w:r>
      <w:r w:rsidR="00000968" w:rsidRPr="631F0BFE">
        <w:rPr>
          <w:rFonts w:ascii="Bookman Old Style" w:eastAsia="Bookman Old Style" w:hAnsi="Bookman Old Style" w:cs="Bookman Old Style"/>
          <w:b/>
          <w:bCs/>
          <w:color w:val="000000" w:themeColor="text1"/>
          <w:sz w:val="28"/>
          <w:szCs w:val="28"/>
        </w:rPr>
        <w:t>N</w:t>
      </w:r>
      <w:r w:rsidRPr="631F0BFE">
        <w:rPr>
          <w:rFonts w:ascii="Bookman Old Style" w:eastAsia="Bookman Old Style" w:hAnsi="Bookman Old Style" w:cs="Bookman Old Style"/>
          <w:b/>
          <w:bCs/>
          <w:color w:val="000000" w:themeColor="text1"/>
          <w:sz w:val="28"/>
          <w:szCs w:val="28"/>
        </w:rPr>
        <w:t>ame</w:t>
      </w:r>
      <w:r w:rsidRPr="631F0BFE">
        <w:rPr>
          <w:rFonts w:ascii="Bookman Old Style" w:eastAsia="Bookman Old Style" w:hAnsi="Bookman Old Style" w:cs="Bookman Old Style"/>
          <w:b/>
          <w:bCs/>
          <w:sz w:val="28"/>
          <w:szCs w:val="28"/>
        </w:rPr>
        <w:t xml:space="preserve">: </w:t>
      </w:r>
      <w:r w:rsidRPr="631F0BFE">
        <w:rPr>
          <w:rFonts w:ascii="Bookman Old Style" w:eastAsia="Bookman Old Style" w:hAnsi="Bookman Old Style" w:cs="Bookman Old Style"/>
          <w:b/>
          <w:bCs/>
          <w:color w:val="3E3E3E" w:themeColor="text2" w:themeTint="E6"/>
          <w:sz w:val="28"/>
          <w:szCs w:val="28"/>
        </w:rPr>
        <w:t>Gobika</w:t>
      </w:r>
      <w:r w:rsidR="000718F4" w:rsidRPr="631F0BFE">
        <w:rPr>
          <w:rFonts w:ascii="Bookman Old Style" w:eastAsia="Bookman Old Style" w:hAnsi="Bookman Old Style" w:cs="Bookman Old Style"/>
          <w:b/>
          <w:bCs/>
          <w:color w:val="3E3E3E" w:themeColor="text2" w:themeTint="E6"/>
          <w:sz w:val="28"/>
          <w:szCs w:val="28"/>
        </w:rPr>
        <w:t>.SM</w:t>
      </w:r>
    </w:p>
    <w:p w14:paraId="2BEA2FB0" w14:textId="3896EE49" w:rsidR="007F0338" w:rsidRPr="0087686F" w:rsidRDefault="000718F4">
      <w:pPr>
        <w:rPr>
          <w:rFonts w:ascii="Bookman Old Style" w:eastAsia="Bookman Old Style" w:hAnsi="Bookman Old Style" w:cs="Bookman Old Style"/>
          <w:b/>
          <w:bCs/>
          <w:sz w:val="28"/>
          <w:szCs w:val="28"/>
        </w:rPr>
      </w:pPr>
      <w:r w:rsidRPr="631F0BFE">
        <w:rPr>
          <w:rFonts w:ascii="Bookman Old Style" w:eastAsia="Bookman Old Style" w:hAnsi="Bookman Old Style" w:cs="Bookman Old Style"/>
          <w:b/>
          <w:bCs/>
          <w:color w:val="000000" w:themeColor="text1"/>
          <w:sz w:val="28"/>
          <w:szCs w:val="28"/>
        </w:rPr>
        <w:t>My</w:t>
      </w:r>
      <w:r w:rsidRPr="631F0BFE">
        <w:rPr>
          <w:rFonts w:ascii="Bookman Old Style" w:eastAsia="Bookman Old Style" w:hAnsi="Bookman Old Style" w:cs="Bookman Old Style"/>
          <w:b/>
          <w:bCs/>
          <w:sz w:val="28"/>
          <w:szCs w:val="28"/>
        </w:rPr>
        <w:t xml:space="preserve"> </w:t>
      </w:r>
      <w:r w:rsidRPr="631F0BFE">
        <w:rPr>
          <w:rFonts w:ascii="Bookman Old Style" w:eastAsia="Bookman Old Style" w:hAnsi="Bookman Old Style" w:cs="Bookman Old Style"/>
          <w:b/>
          <w:bCs/>
          <w:color w:val="000000" w:themeColor="text1"/>
          <w:sz w:val="28"/>
          <w:szCs w:val="28"/>
        </w:rPr>
        <w:t>team</w:t>
      </w:r>
      <w:r w:rsidRPr="631F0BFE">
        <w:rPr>
          <w:rFonts w:ascii="Bookman Old Style" w:eastAsia="Bookman Old Style" w:hAnsi="Bookman Old Style" w:cs="Bookman Old Style"/>
          <w:b/>
          <w:bCs/>
          <w:sz w:val="28"/>
          <w:szCs w:val="28"/>
        </w:rPr>
        <w:t xml:space="preserve"> </w:t>
      </w:r>
      <w:r w:rsidRPr="631F0BFE">
        <w:rPr>
          <w:rFonts w:ascii="Bookman Old Style" w:eastAsia="Bookman Old Style" w:hAnsi="Bookman Old Style" w:cs="Bookman Old Style"/>
          <w:b/>
          <w:bCs/>
          <w:color w:val="000000" w:themeColor="text1"/>
          <w:sz w:val="28"/>
          <w:szCs w:val="28"/>
        </w:rPr>
        <w:t>members</w:t>
      </w:r>
      <w:r w:rsidRPr="631F0BFE">
        <w:rPr>
          <w:rFonts w:ascii="Bookman Old Style" w:eastAsia="Bookman Old Style" w:hAnsi="Bookman Old Style" w:cs="Bookman Old Style"/>
          <w:b/>
          <w:bCs/>
          <w:sz w:val="28"/>
          <w:szCs w:val="28"/>
        </w:rPr>
        <w:t xml:space="preserve"> </w:t>
      </w:r>
      <w:r w:rsidRPr="631F0BFE">
        <w:rPr>
          <w:rFonts w:ascii="Bookman Old Style" w:eastAsia="Bookman Old Style" w:hAnsi="Bookman Old Style" w:cs="Bookman Old Style"/>
          <w:b/>
          <w:bCs/>
          <w:color w:val="000000" w:themeColor="text1"/>
          <w:sz w:val="28"/>
          <w:szCs w:val="28"/>
        </w:rPr>
        <w:t>are</w:t>
      </w:r>
      <w:r w:rsidR="007F0338" w:rsidRPr="631F0BFE">
        <w:rPr>
          <w:rFonts w:ascii="Bookman Old Style" w:eastAsia="Bookman Old Style" w:hAnsi="Bookman Old Style" w:cs="Bookman Old Style"/>
          <w:b/>
          <w:bCs/>
          <w:sz w:val="28"/>
          <w:szCs w:val="28"/>
        </w:rPr>
        <w:t>:</w:t>
      </w:r>
    </w:p>
    <w:p w14:paraId="04F4AA53" w14:textId="0DE9F0B4" w:rsidR="00215A3A" w:rsidRPr="005529A4" w:rsidRDefault="00215A3A">
      <w:pPr>
        <w:rPr>
          <w:rFonts w:ascii="Bookman Old Style" w:eastAsia="Bookman Old Style" w:hAnsi="Bookman Old Style" w:cs="Bookman Old Style"/>
          <w:b/>
          <w:bCs/>
          <w:color w:val="3E3E3E" w:themeColor="text2" w:themeTint="E6"/>
          <w:sz w:val="28"/>
          <w:szCs w:val="28"/>
        </w:rPr>
      </w:pPr>
      <w:r w:rsidRPr="3E9C4784">
        <w:rPr>
          <mc:AlternateContent>
            <mc:Choice Requires="w16se">
              <w:rFonts w:ascii="Bookman Old Style" w:eastAsia="Bookman Old Style" w:hAnsi="Bookman Old Style" w:cs="Bookman Old Style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 w:rsidRPr="631F0BFE">
        <w:rPr>
          <w:rFonts w:ascii="Bookman Old Style" w:eastAsia="Bookman Old Style" w:hAnsi="Bookman Old Style" w:cs="Bookman Old Style"/>
          <w:b/>
          <w:bCs/>
          <w:color w:val="3E3E3E" w:themeColor="text2" w:themeTint="E6"/>
          <w:sz w:val="28"/>
          <w:szCs w:val="28"/>
        </w:rPr>
        <w:t>Abinaya.R</w:t>
      </w:r>
    </w:p>
    <w:p w14:paraId="29312E1D" w14:textId="3B70930D" w:rsidR="00A76DE5" w:rsidRPr="00912448" w:rsidRDefault="00A76DE5">
      <w:pPr>
        <w:rPr>
          <w:rFonts w:ascii="Bookman Old Style" w:eastAsia="Bookman Old Style" w:hAnsi="Bookman Old Style" w:cs="Bookman Old Style"/>
          <w:b/>
          <w:bCs/>
          <w:color w:val="3E3E3E" w:themeColor="text2" w:themeTint="E6"/>
          <w:sz w:val="28"/>
          <w:szCs w:val="28"/>
        </w:rPr>
      </w:pPr>
      <w:r w:rsidRPr="3E9C4784">
        <w:rPr>
          <mc:AlternateContent>
            <mc:Choice Requires="w16se">
              <w:rFonts w:ascii="Bookman Old Style" w:eastAsia="Bookman Old Style" w:hAnsi="Bookman Old Style" w:cs="Bookman Old Style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 w:rsidRPr="631F0BFE">
        <w:rPr>
          <w:rFonts w:ascii="Bookman Old Style" w:eastAsia="Bookman Old Style" w:hAnsi="Bookman Old Style" w:cs="Bookman Old Style"/>
          <w:b/>
          <w:bCs/>
          <w:color w:val="3E3E3E" w:themeColor="text2" w:themeTint="E6"/>
          <w:sz w:val="28"/>
          <w:szCs w:val="28"/>
        </w:rPr>
        <w:t>Arundhathi.</w:t>
      </w:r>
      <w:r w:rsidR="00D61110" w:rsidRPr="631F0BFE">
        <w:rPr>
          <w:rFonts w:ascii="Bookman Old Style" w:eastAsia="Bookman Old Style" w:hAnsi="Bookman Old Style" w:cs="Bookman Old Style"/>
          <w:b/>
          <w:bCs/>
          <w:color w:val="3E3E3E" w:themeColor="text2" w:themeTint="E6"/>
          <w:sz w:val="28"/>
          <w:szCs w:val="28"/>
        </w:rPr>
        <w:t>P</w:t>
      </w:r>
    </w:p>
    <w:p w14:paraId="31D7AC9E" w14:textId="41DBDC24" w:rsidR="00A76DE5" w:rsidRPr="00FC782A" w:rsidRDefault="00A76DE5">
      <w:pPr>
        <w:rPr>
          <w:rFonts w:ascii="Bookman Old Style" w:eastAsia="Bookman Old Style" w:hAnsi="Bookman Old Style" w:cs="Bookman Old Style"/>
          <w:b/>
          <w:bCs/>
          <w:color w:val="3E3E3E" w:themeColor="text2" w:themeTint="E6"/>
          <w:sz w:val="28"/>
          <w:szCs w:val="28"/>
        </w:rPr>
      </w:pPr>
      <w:r w:rsidRPr="3E9C4784">
        <w:rPr>
          <mc:AlternateContent>
            <mc:Choice Requires="w16se">
              <w:rFonts w:ascii="Bookman Old Style" w:eastAsia="Bookman Old Style" w:hAnsi="Bookman Old Style" w:cs="Bookman Old Style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 w:rsidR="00D61110" w:rsidRPr="631F0BFE">
        <w:rPr>
          <w:rFonts w:ascii="Bookman Old Style" w:eastAsia="Bookman Old Style" w:hAnsi="Bookman Old Style" w:cs="Bookman Old Style"/>
          <w:b/>
          <w:bCs/>
          <w:color w:val="3E3E3E" w:themeColor="text2" w:themeTint="E6"/>
          <w:sz w:val="28"/>
          <w:szCs w:val="28"/>
        </w:rPr>
        <w:t>Avanthika</w:t>
      </w:r>
    </w:p>
    <w:p w14:paraId="788562E9" w14:textId="578743EB" w:rsidR="0087686F" w:rsidRPr="00FC782A" w:rsidRDefault="008C1019">
      <w:pPr>
        <w:rPr>
          <w:b/>
          <w:bCs/>
          <w:color w:val="3E3E3E" w:themeColor="text2" w:themeTint="E6"/>
          <w:sz w:val="28"/>
          <w:szCs w:val="28"/>
        </w:rPr>
      </w:pPr>
      <w:r w:rsidRPr="7FB09C20">
        <w:rPr>
          <mc:AlternateContent>
            <mc:Choice Requires="w16se">
              <w:rFonts w:ascii="Segoe UI Emoji" w:eastAsia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 w:rsidRPr="7FB09C20">
        <w:rPr>
          <w:b/>
          <w:bCs/>
          <w:color w:val="3E3E3E" w:themeColor="text2" w:themeTint="E6"/>
          <w:sz w:val="28"/>
          <w:szCs w:val="28"/>
        </w:rPr>
        <w:t>Aswini.S</w:t>
      </w:r>
    </w:p>
    <w:p w14:paraId="12109EE3" w14:textId="7839CA19" w:rsidR="00215A3A" w:rsidRDefault="004170AF">
      <w:pPr>
        <w:rPr>
          <w:b/>
          <w:bCs/>
          <w:sz w:val="28"/>
          <w:szCs w:val="28"/>
        </w:rPr>
      </w:pPr>
      <w:r w:rsidRPr="7FB09C20">
        <w:rPr>
          <w:b/>
          <w:bCs/>
          <w:color w:val="000000" w:themeColor="text1"/>
          <w:sz w:val="28"/>
          <w:szCs w:val="28"/>
        </w:rPr>
        <w:t>Ins</w:t>
      </w:r>
      <w:r w:rsidR="00100491" w:rsidRPr="7FB09C20">
        <w:rPr>
          <w:b/>
          <w:bCs/>
          <w:color w:val="000000" w:themeColor="text1"/>
          <w:sz w:val="28"/>
          <w:szCs w:val="28"/>
        </w:rPr>
        <w:t>titution</w:t>
      </w:r>
      <w:r w:rsidR="00F41A3E" w:rsidRPr="7FB09C20">
        <w:rPr>
          <w:b/>
          <w:bCs/>
          <w:sz w:val="28"/>
          <w:szCs w:val="28"/>
        </w:rPr>
        <w:t xml:space="preserve"> </w:t>
      </w:r>
      <w:r w:rsidR="00F41A3E" w:rsidRPr="7FB09C20">
        <w:rPr>
          <w:b/>
          <w:bCs/>
          <w:color w:val="000000" w:themeColor="text1"/>
          <w:sz w:val="28"/>
          <w:szCs w:val="28"/>
        </w:rPr>
        <w:t>Name</w:t>
      </w:r>
      <w:r w:rsidR="00F41A3E" w:rsidRPr="7FB09C20">
        <w:rPr>
          <w:b/>
          <w:bCs/>
          <w:sz w:val="28"/>
          <w:szCs w:val="28"/>
        </w:rPr>
        <w:t>:</w:t>
      </w:r>
    </w:p>
    <w:p w14:paraId="3361AFC0" w14:textId="565E3DA8" w:rsidR="00F41A3E" w:rsidRPr="00C62331" w:rsidRDefault="00F41A3E">
      <w:pPr>
        <w:rPr>
          <w:b/>
          <w:bCs/>
          <w:color w:val="3DA5A8" w:themeColor="accent2" w:themeShade="BF"/>
          <w:sz w:val="28"/>
          <w:szCs w:val="28"/>
        </w:rPr>
      </w:pPr>
      <w:r w:rsidRPr="7FB09C20">
        <w:rPr>
          <w:b/>
          <w:bCs/>
          <w:color w:val="3DA5A8" w:themeColor="accent2" w:themeShade="BF"/>
          <w:sz w:val="28"/>
          <w:szCs w:val="28"/>
        </w:rPr>
        <w:t>V</w:t>
      </w:r>
      <w:r w:rsidR="00991E9E" w:rsidRPr="7FB09C20">
        <w:rPr>
          <w:b/>
          <w:bCs/>
          <w:color w:val="3DA5A8" w:themeColor="accent2" w:themeShade="BF"/>
          <w:sz w:val="28"/>
          <w:szCs w:val="28"/>
        </w:rPr>
        <w:t>ALLIAMMAL COLLEGE FOR WOMEN</w:t>
      </w:r>
    </w:p>
    <w:p w14:paraId="0B260907" w14:textId="77777777" w:rsidR="006A2140" w:rsidRDefault="00991E9E">
      <w:pPr>
        <w:rPr>
          <w:b/>
          <w:bCs/>
          <w:sz w:val="28"/>
          <w:szCs w:val="28"/>
        </w:rPr>
      </w:pPr>
      <w:r w:rsidRPr="7FB09C20">
        <w:rPr>
          <w:b/>
          <w:bCs/>
          <w:color w:val="000000" w:themeColor="text1"/>
          <w:sz w:val="28"/>
          <w:szCs w:val="28"/>
        </w:rPr>
        <w:t>Date</w:t>
      </w:r>
      <w:r w:rsidRPr="7FB09C20">
        <w:rPr>
          <w:b/>
          <w:bCs/>
          <w:sz w:val="28"/>
          <w:szCs w:val="28"/>
        </w:rPr>
        <w:t>:</w:t>
      </w:r>
      <w:r w:rsidR="00645FDD" w:rsidRPr="7FB09C20">
        <w:rPr>
          <w:b/>
          <w:bCs/>
          <w:sz w:val="28"/>
          <w:szCs w:val="28"/>
        </w:rPr>
        <w:t>05</w:t>
      </w:r>
      <w:r w:rsidR="00CD75AF" w:rsidRPr="7FB09C20">
        <w:rPr>
          <w:b/>
          <w:bCs/>
          <w:sz w:val="28"/>
          <w:szCs w:val="28"/>
        </w:rPr>
        <w:t>/09/2025</w:t>
      </w:r>
    </w:p>
    <w:p w14:paraId="611A9525" w14:textId="094B21A5" w:rsidR="00CD75AF" w:rsidRDefault="005B30C2">
      <w:pPr>
        <w:rPr>
          <w:b/>
          <w:bCs/>
          <w:sz w:val="28"/>
          <w:szCs w:val="28"/>
        </w:rPr>
      </w:pPr>
      <w:r w:rsidRPr="7FB09C20">
        <w:rPr>
          <w:b/>
          <w:bCs/>
          <w:color w:val="000000" w:themeColor="text1"/>
          <w:sz w:val="28"/>
          <w:szCs w:val="28"/>
        </w:rPr>
        <w:t>1</w:t>
      </w:r>
      <w:r w:rsidRPr="7FB09C20">
        <w:rPr>
          <w:b/>
          <w:bCs/>
          <w:sz w:val="28"/>
          <w:szCs w:val="28"/>
        </w:rPr>
        <w:t>.</w:t>
      </w:r>
      <w:r w:rsidR="006A2140" w:rsidRPr="7FB09C20">
        <w:rPr>
          <w:b/>
          <w:bCs/>
          <w:color w:val="EB130B" w:themeColor="accent1" w:themeShade="BF"/>
          <w:sz w:val="28"/>
          <w:szCs w:val="28"/>
        </w:rPr>
        <w:t>Introduction</w:t>
      </w:r>
      <w:r w:rsidR="00CD75AF" w:rsidRPr="7FB09C20">
        <w:rPr>
          <w:b/>
          <w:bCs/>
          <w:sz w:val="28"/>
          <w:szCs w:val="28"/>
        </w:rPr>
        <w:t>:</w:t>
      </w:r>
    </w:p>
    <w:p w14:paraId="29B8C070" w14:textId="522E420B" w:rsidR="006A2140" w:rsidRPr="009F1AC2" w:rsidRDefault="00010EFC">
      <w:pPr>
        <w:rPr>
          <w:b/>
          <w:bCs/>
          <w:color w:val="202012" w:themeColor="background2" w:themeShade="1A"/>
          <w:sz w:val="28"/>
          <w:szCs w:val="28"/>
        </w:rPr>
      </w:pPr>
      <w:r w:rsidRPr="7FB09C20">
        <w:rPr>
          <w:b/>
          <w:bCs/>
          <w:color w:val="202012" w:themeColor="background2" w:themeShade="1A"/>
          <w:sz w:val="28"/>
          <w:szCs w:val="28"/>
        </w:rPr>
        <w:t>Fitflex is a health and fitness application designed to encourage individuals</w:t>
      </w:r>
      <w:r w:rsidR="00BA2C24" w:rsidRPr="7FB09C20">
        <w:rPr>
          <w:b/>
          <w:bCs/>
          <w:color w:val="202012" w:themeColor="background2" w:themeShade="1A"/>
          <w:sz w:val="28"/>
          <w:szCs w:val="28"/>
        </w:rPr>
        <w:t xml:space="preserve"> </w:t>
      </w:r>
      <w:r w:rsidR="00AC7A91" w:rsidRPr="7FB09C20">
        <w:rPr>
          <w:b/>
          <w:bCs/>
          <w:color w:val="202012" w:themeColor="background2" w:themeShade="1A"/>
          <w:sz w:val="28"/>
          <w:szCs w:val="28"/>
        </w:rPr>
        <w:t>to adopt a healthy lifestyle</w:t>
      </w:r>
      <w:r w:rsidR="007F151E" w:rsidRPr="7FB09C20">
        <w:rPr>
          <w:b/>
          <w:bCs/>
          <w:color w:val="202012" w:themeColor="background2" w:themeShade="1A"/>
          <w:sz w:val="28"/>
          <w:szCs w:val="28"/>
        </w:rPr>
        <w:t>.</w:t>
      </w:r>
    </w:p>
    <w:p w14:paraId="288B0DB3" w14:textId="69DE29CA" w:rsidR="009971F3" w:rsidRPr="0055741A" w:rsidRDefault="005B30C2">
      <w:pPr>
        <w:rPr>
          <w:b/>
          <w:bCs/>
          <w:color w:val="EB130B" w:themeColor="accent1" w:themeShade="BF"/>
          <w:sz w:val="28"/>
          <w:szCs w:val="28"/>
        </w:rPr>
      </w:pPr>
      <w:r w:rsidRPr="7FB09C20">
        <w:rPr>
          <w:b/>
          <w:bCs/>
          <w:color w:val="000000" w:themeColor="text1"/>
          <w:sz w:val="28"/>
          <w:szCs w:val="28"/>
        </w:rPr>
        <w:t>2</w:t>
      </w:r>
      <w:r w:rsidRPr="7FB09C20">
        <w:rPr>
          <w:b/>
          <w:bCs/>
          <w:sz w:val="28"/>
          <w:szCs w:val="28"/>
        </w:rPr>
        <w:t>.</w:t>
      </w:r>
      <w:r w:rsidR="00070165" w:rsidRPr="7FB09C20">
        <w:rPr>
          <w:b/>
          <w:bCs/>
          <w:color w:val="EB130B" w:themeColor="accent1" w:themeShade="BF"/>
          <w:sz w:val="28"/>
          <w:szCs w:val="28"/>
        </w:rPr>
        <w:t>Problem Statement</w:t>
      </w:r>
      <w:r w:rsidR="005E0986" w:rsidRPr="7FB09C20">
        <w:rPr>
          <w:b/>
          <w:bCs/>
          <w:color w:val="EB130B" w:themeColor="accent1" w:themeShade="BF"/>
          <w:sz w:val="28"/>
          <w:szCs w:val="28"/>
        </w:rPr>
        <w:t>:</w:t>
      </w:r>
    </w:p>
    <w:p w14:paraId="49CE1495" w14:textId="7D415AD6" w:rsidR="005E0986" w:rsidRPr="0055741A" w:rsidRDefault="005E0986">
      <w:pPr>
        <w:rPr>
          <w:b/>
          <w:bCs/>
          <w:color w:val="202012" w:themeColor="background2" w:themeShade="1A"/>
          <w:sz w:val="28"/>
          <w:szCs w:val="28"/>
        </w:rPr>
      </w:pPr>
      <w:r w:rsidRPr="7FB09C20">
        <w:rPr>
          <mc:AlternateContent>
            <mc:Choice Requires="w16se">
              <w:rFonts w:ascii="Segoe UI Emoji" w:eastAsia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 w:rsidR="004A467E" w:rsidRPr="7FB09C20">
        <w:rPr>
          <w:b/>
          <w:bCs/>
          <w:color w:val="202012" w:themeColor="background2" w:themeShade="1A"/>
          <w:sz w:val="28"/>
          <w:szCs w:val="28"/>
        </w:rPr>
        <w:t>L</w:t>
      </w:r>
      <w:r w:rsidR="008C5164" w:rsidRPr="7FB09C20">
        <w:rPr>
          <w:b/>
          <w:bCs/>
          <w:color w:val="202012" w:themeColor="background2" w:themeShade="1A"/>
          <w:sz w:val="28"/>
          <w:szCs w:val="28"/>
        </w:rPr>
        <w:t>ack of time and motivation</w:t>
      </w:r>
      <w:r w:rsidR="00BD0CE9" w:rsidRPr="7FB09C20">
        <w:rPr>
          <w:b/>
          <w:bCs/>
          <w:color w:val="202012" w:themeColor="background2" w:themeShade="1A"/>
          <w:sz w:val="28"/>
          <w:szCs w:val="28"/>
        </w:rPr>
        <w:t xml:space="preserve"> to maintain regular fitness.</w:t>
      </w:r>
    </w:p>
    <w:p w14:paraId="16C6C578" w14:textId="3AC5F230" w:rsidR="00BD0CE9" w:rsidRPr="0055741A" w:rsidRDefault="00BD0CE9">
      <w:pPr>
        <w:rPr>
          <w:b/>
          <w:bCs/>
          <w:color w:val="191919" w:themeColor="text1" w:themeTint="E6"/>
          <w:sz w:val="28"/>
          <w:szCs w:val="28"/>
        </w:rPr>
      </w:pPr>
      <w:r w:rsidRPr="7FB09C20">
        <w:rPr>
          <mc:AlternateContent>
            <mc:Choice Requires="w16se">
              <w:rFonts w:ascii="Segoe UI Emoji" w:eastAsia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 w:rsidRPr="7FB09C20">
        <w:rPr>
          <w:b/>
          <w:bCs/>
          <w:color w:val="191919"/>
          <w:sz w:val="28"/>
          <w:szCs w:val="28"/>
        </w:rPr>
        <w:t>Absence of person</w:t>
      </w:r>
      <w:r w:rsidR="00504CD8" w:rsidRPr="7FB09C20">
        <w:rPr>
          <w:b/>
          <w:bCs/>
          <w:color w:val="191919"/>
          <w:sz w:val="28"/>
          <w:szCs w:val="28"/>
        </w:rPr>
        <w:t>alized workouts and diet</w:t>
      </w:r>
      <w:r w:rsidR="00DC1875" w:rsidRPr="7FB09C20">
        <w:rPr>
          <w:b/>
          <w:bCs/>
          <w:color w:val="191919"/>
          <w:sz w:val="28"/>
          <w:szCs w:val="28"/>
        </w:rPr>
        <w:t xml:space="preserve"> recommendations.</w:t>
      </w:r>
    </w:p>
    <w:p w14:paraId="4EDA8279" w14:textId="3972782D" w:rsidR="00992CD1" w:rsidRDefault="00DC1875">
      <w:pPr>
        <w:rPr>
          <w:b/>
          <w:bCs/>
          <w:sz w:val="28"/>
          <w:szCs w:val="28"/>
        </w:rPr>
      </w:pPr>
      <w:r w:rsidRPr="7FB09C20">
        <w:rPr>
          <mc:AlternateContent>
            <mc:Choice Requires="w16se">
              <w:rFonts w:ascii="Segoe UI Emoji" w:eastAsia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 w:rsidRPr="7FB09C20">
        <w:rPr>
          <w:b/>
          <w:bCs/>
          <w:color w:val="191919"/>
          <w:sz w:val="28"/>
          <w:szCs w:val="28"/>
        </w:rPr>
        <w:t xml:space="preserve">Difficulty in tracking fitness </w:t>
      </w:r>
      <w:r w:rsidR="007E3E1E" w:rsidRPr="7FB09C20">
        <w:rPr>
          <w:b/>
          <w:bCs/>
          <w:color w:val="191919"/>
          <w:sz w:val="28"/>
          <w:szCs w:val="28"/>
        </w:rPr>
        <w:t>progress setting achiev</w:t>
      </w:r>
      <w:r w:rsidR="00323C7D" w:rsidRPr="7FB09C20">
        <w:rPr>
          <w:b/>
          <w:bCs/>
          <w:color w:val="191919"/>
          <w:sz w:val="28"/>
          <w:szCs w:val="28"/>
        </w:rPr>
        <w:t>able</w:t>
      </w:r>
      <w:r w:rsidR="00140E3F" w:rsidRPr="7FB09C20">
        <w:rPr>
          <w:b/>
          <w:bCs/>
          <w:color w:val="191919"/>
          <w:sz w:val="28"/>
          <w:szCs w:val="28"/>
        </w:rPr>
        <w:t xml:space="preserve"> goals</w:t>
      </w:r>
      <w:r w:rsidR="00140E3F" w:rsidRPr="7FB09C20">
        <w:rPr>
          <w:b/>
          <w:bCs/>
          <w:sz w:val="28"/>
          <w:szCs w:val="28"/>
        </w:rPr>
        <w:t>.</w:t>
      </w:r>
    </w:p>
    <w:p w14:paraId="075F4B6D" w14:textId="0C3C6FB8" w:rsidR="00140E3F" w:rsidRDefault="00140E3F">
      <w:pPr>
        <w:rPr>
          <w:b/>
          <w:bCs/>
          <w:sz w:val="28"/>
          <w:szCs w:val="28"/>
        </w:rPr>
      </w:pPr>
    </w:p>
    <w:p w14:paraId="6EB46C4B" w14:textId="1D6B5518" w:rsidR="006C12EA" w:rsidRPr="002946F7" w:rsidRDefault="005B30C2">
      <w:pPr>
        <w:rPr>
          <w:b/>
          <w:bCs/>
          <w:color w:val="EB130B" w:themeColor="accent1" w:themeShade="BF"/>
          <w:sz w:val="28"/>
          <w:szCs w:val="28"/>
        </w:rPr>
      </w:pPr>
      <w:r w:rsidRPr="7FB09C20">
        <w:rPr>
          <w:b/>
          <w:bCs/>
          <w:color w:val="000000" w:themeColor="text1"/>
          <w:sz w:val="28"/>
          <w:szCs w:val="28"/>
        </w:rPr>
        <w:t>3</w:t>
      </w:r>
      <w:r w:rsidRPr="7FB09C20">
        <w:rPr>
          <w:b/>
          <w:bCs/>
          <w:sz w:val="28"/>
          <w:szCs w:val="28"/>
        </w:rPr>
        <w:t>.</w:t>
      </w:r>
      <w:r w:rsidR="006C12EA" w:rsidRPr="7FB09C20">
        <w:rPr>
          <w:b/>
          <w:bCs/>
          <w:color w:val="EB130B" w:themeColor="accent1" w:themeShade="BF"/>
          <w:sz w:val="28"/>
          <w:szCs w:val="28"/>
        </w:rPr>
        <w:t>Objectives of the project:</w:t>
      </w:r>
    </w:p>
    <w:p w14:paraId="5A7F80B4" w14:textId="055F6740" w:rsidR="00646C37" w:rsidRDefault="00152BFC">
      <w:pPr>
        <w:rPr>
          <w:b/>
          <w:bCs/>
          <w:sz w:val="28"/>
          <w:szCs w:val="28"/>
        </w:rPr>
      </w:pPr>
      <w:r w:rsidRPr="7FB09C20">
        <w:rPr>
          <w:b/>
          <w:bCs/>
          <w:color w:val="6AC7C9" w:themeColor="accent2"/>
          <w:sz w:val="28"/>
          <w:szCs w:val="28"/>
        </w:rPr>
        <w:t>1</w:t>
      </w:r>
      <w:r w:rsidRPr="7FB09C20">
        <w:rPr>
          <w:b/>
          <w:bCs/>
          <w:sz w:val="28"/>
          <w:szCs w:val="28"/>
        </w:rPr>
        <w:t>.</w:t>
      </w:r>
      <w:r w:rsidRPr="7FB09C20">
        <w:rPr>
          <w:b/>
          <w:bCs/>
          <w:color w:val="191919"/>
          <w:sz w:val="28"/>
          <w:szCs w:val="28"/>
        </w:rPr>
        <w:t>To create a user-friendly platform for fitness and</w:t>
      </w:r>
      <w:r w:rsidR="00AE28F4" w:rsidRPr="7FB09C20">
        <w:rPr>
          <w:b/>
          <w:bCs/>
          <w:color w:val="191919"/>
          <w:sz w:val="28"/>
          <w:szCs w:val="28"/>
        </w:rPr>
        <w:t xml:space="preserve"> wellness.</w:t>
      </w:r>
    </w:p>
    <w:p w14:paraId="40B7B7AD" w14:textId="72005E94" w:rsidR="00AE28F4" w:rsidRPr="00BD561A" w:rsidRDefault="00AE28F4">
      <w:pPr>
        <w:rPr>
          <w:b/>
          <w:bCs/>
          <w:color w:val="202012" w:themeColor="background2" w:themeShade="1A"/>
          <w:sz w:val="28"/>
          <w:szCs w:val="28"/>
        </w:rPr>
      </w:pPr>
      <w:r w:rsidRPr="7FB09C20">
        <w:rPr>
          <w:b/>
          <w:bCs/>
          <w:color w:val="6AC7C9" w:themeColor="accent2"/>
          <w:sz w:val="28"/>
          <w:szCs w:val="28"/>
        </w:rPr>
        <w:t>2</w:t>
      </w:r>
      <w:r w:rsidRPr="7FB09C20">
        <w:rPr>
          <w:b/>
          <w:bCs/>
          <w:color w:val="202012" w:themeColor="background2" w:themeShade="1A"/>
          <w:sz w:val="28"/>
          <w:szCs w:val="28"/>
        </w:rPr>
        <w:t>.To provide personalized workout and diet recommendation</w:t>
      </w:r>
      <w:r w:rsidR="00415FF8" w:rsidRPr="7FB09C20">
        <w:rPr>
          <w:b/>
          <w:bCs/>
          <w:color w:val="202012" w:themeColor="background2" w:themeShade="1A"/>
          <w:sz w:val="28"/>
          <w:szCs w:val="28"/>
        </w:rPr>
        <w:t>s.</w:t>
      </w:r>
    </w:p>
    <w:p w14:paraId="17743892" w14:textId="41677402" w:rsidR="00415FF8" w:rsidRPr="000D1D21" w:rsidRDefault="41E330FB">
      <w:pPr>
        <w:rPr>
          <w:b/>
          <w:bCs/>
          <w:color w:val="191919" w:themeColor="text1" w:themeTint="E6"/>
          <w:sz w:val="28"/>
          <w:szCs w:val="28"/>
        </w:rPr>
      </w:pPr>
      <w:r w:rsidRPr="41E330FB">
        <w:rPr>
          <w:b/>
          <w:bCs/>
          <w:color w:val="6AC7C9" w:themeColor="accent2"/>
          <w:sz w:val="28"/>
          <w:szCs w:val="28"/>
        </w:rPr>
        <w:t>3</w:t>
      </w:r>
      <w:r w:rsidRPr="41E330FB">
        <w:rPr>
          <w:b/>
          <w:bCs/>
          <w:sz w:val="28"/>
          <w:szCs w:val="28"/>
        </w:rPr>
        <w:t>.</w:t>
      </w:r>
      <w:r w:rsidRPr="41E330FB">
        <w:rPr>
          <w:b/>
          <w:bCs/>
          <w:color w:val="191919"/>
          <w:sz w:val="28"/>
          <w:szCs w:val="28"/>
        </w:rPr>
        <w:t>To increase awareness about mental health, meditation and stress management.</w:t>
      </w:r>
    </w:p>
    <w:p w14:paraId="7BADCB4B" w14:textId="23BAB9C4" w:rsidR="00777915" w:rsidRDefault="00777915">
      <w:pPr>
        <w:rPr>
          <w:b/>
          <w:bCs/>
          <w:sz w:val="28"/>
          <w:szCs w:val="28"/>
        </w:rPr>
      </w:pPr>
    </w:p>
    <w:p w14:paraId="6307CF3B" w14:textId="1F28F380" w:rsidR="00F07534" w:rsidRPr="001B7842" w:rsidRDefault="005B30C2">
      <w:pPr>
        <w:rPr>
          <w:b/>
          <w:bCs/>
          <w:color w:val="EB130B" w:themeColor="accent1" w:themeShade="BF"/>
          <w:sz w:val="28"/>
          <w:szCs w:val="28"/>
        </w:rPr>
      </w:pPr>
      <w:r w:rsidRPr="7FB09C20">
        <w:rPr>
          <w:b/>
          <w:bCs/>
          <w:color w:val="000000" w:themeColor="text1"/>
          <w:sz w:val="28"/>
          <w:szCs w:val="28"/>
        </w:rPr>
        <w:t>4</w:t>
      </w:r>
      <w:r w:rsidRPr="7FB09C20">
        <w:rPr>
          <w:b/>
          <w:bCs/>
          <w:color w:val="EB130B" w:themeColor="accent1" w:themeShade="BF"/>
          <w:sz w:val="28"/>
          <w:szCs w:val="28"/>
        </w:rPr>
        <w:t>.</w:t>
      </w:r>
      <w:r w:rsidR="00777915" w:rsidRPr="7FB09C20">
        <w:rPr>
          <w:b/>
          <w:bCs/>
          <w:color w:val="EB130B" w:themeColor="accent1" w:themeShade="BF"/>
          <w:sz w:val="28"/>
          <w:szCs w:val="28"/>
        </w:rPr>
        <w:t xml:space="preserve">Features of </w:t>
      </w:r>
      <w:r w:rsidR="001C1B89" w:rsidRPr="7FB09C20">
        <w:rPr>
          <w:b/>
          <w:bCs/>
          <w:color w:val="EB130B" w:themeColor="accent1" w:themeShade="BF"/>
          <w:sz w:val="28"/>
          <w:szCs w:val="28"/>
        </w:rPr>
        <w:t>FITFLEX:</w:t>
      </w:r>
    </w:p>
    <w:p w14:paraId="61B34B9D" w14:textId="2DA4FDAB" w:rsidR="001C1B89" w:rsidRPr="001B7842" w:rsidRDefault="00722783">
      <w:pPr>
        <w:rPr>
          <w:b/>
          <w:bCs/>
          <w:color w:val="202012" w:themeColor="background2" w:themeShade="1A"/>
          <w:sz w:val="28"/>
          <w:szCs w:val="28"/>
        </w:rPr>
      </w:pPr>
      <w:r w:rsidRPr="7FB09C20">
        <w:rPr>
          <mc:AlternateContent>
            <mc:Choice Requires="w16se">
              <w:rFonts w:ascii="Segoe UI Emoji" w:eastAsia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66"/>
          </mc:Choice>
          <mc:Fallback>
            <w:t>♦</w:t>
          </mc:Fallback>
        </mc:AlternateContent>
      </w:r>
      <w:r w:rsidRPr="7FB09C20">
        <w:rPr>
          <w:b/>
          <w:bCs/>
          <w:color w:val="6AC7C9" w:themeColor="accent2"/>
          <w:sz w:val="28"/>
          <w:szCs w:val="28"/>
        </w:rPr>
        <w:t>️</w:t>
      </w:r>
      <w:r w:rsidRPr="7FB09C20">
        <w:rPr>
          <w:b/>
          <w:bCs/>
          <w:color w:val="FBBCB9" w:themeColor="accent1" w:themeTint="66"/>
          <w:sz w:val="28"/>
          <w:szCs w:val="28"/>
        </w:rPr>
        <w:t xml:space="preserve">User profile </w:t>
      </w:r>
      <w:r w:rsidR="00FF37A3" w:rsidRPr="7FB09C20">
        <w:rPr>
          <w:b/>
          <w:bCs/>
          <w:color w:val="FBBCB9" w:themeColor="accent1" w:themeTint="66"/>
          <w:sz w:val="28"/>
          <w:szCs w:val="28"/>
        </w:rPr>
        <w:t>&amp;</w:t>
      </w:r>
      <w:r w:rsidR="00841D65" w:rsidRPr="7FB09C20">
        <w:rPr>
          <w:b/>
          <w:bCs/>
          <w:color w:val="FBBCB9" w:themeColor="accent1" w:themeTint="66"/>
          <w:sz w:val="28"/>
          <w:szCs w:val="28"/>
        </w:rPr>
        <w:t xml:space="preserve"> </w:t>
      </w:r>
      <w:r w:rsidR="00721A76" w:rsidRPr="7FB09C20">
        <w:rPr>
          <w:b/>
          <w:bCs/>
          <w:color w:val="FBBCB9" w:themeColor="accent1" w:themeTint="66"/>
          <w:sz w:val="28"/>
          <w:szCs w:val="28"/>
        </w:rPr>
        <w:t>goals</w:t>
      </w:r>
      <w:r w:rsidR="009067FA" w:rsidRPr="7FB09C20">
        <w:rPr>
          <w:b/>
          <w:bCs/>
          <w:color w:val="FBBCB9" w:themeColor="accent1" w:themeTint="66"/>
          <w:sz w:val="28"/>
          <w:szCs w:val="28"/>
        </w:rPr>
        <w:t xml:space="preserve">: </w:t>
      </w:r>
      <w:r w:rsidR="009067FA" w:rsidRPr="7FB09C20">
        <w:rPr>
          <w:b/>
          <w:bCs/>
          <w:color w:val="202012" w:themeColor="background2" w:themeShade="1A"/>
          <w:sz w:val="28"/>
          <w:szCs w:val="28"/>
        </w:rPr>
        <w:t>Customize fitness level</w:t>
      </w:r>
      <w:r w:rsidR="006E5F81" w:rsidRPr="7FB09C20">
        <w:rPr>
          <w:b/>
          <w:bCs/>
          <w:color w:val="202012" w:themeColor="background2" w:themeShade="1A"/>
          <w:sz w:val="28"/>
          <w:szCs w:val="28"/>
        </w:rPr>
        <w:t xml:space="preserve">,weight goals, and dietary </w:t>
      </w:r>
      <w:r w:rsidR="00353AF0" w:rsidRPr="7FB09C20">
        <w:rPr>
          <w:b/>
          <w:bCs/>
          <w:color w:val="202012" w:themeColor="background2" w:themeShade="1A"/>
          <w:sz w:val="28"/>
          <w:szCs w:val="28"/>
        </w:rPr>
        <w:t>preferences.</w:t>
      </w:r>
    </w:p>
    <w:p w14:paraId="1627AC89" w14:textId="0946A235" w:rsidR="00353AF0" w:rsidRDefault="00353AF0">
      <w:pPr>
        <w:rPr>
          <w:b/>
          <w:bCs/>
          <w:sz w:val="28"/>
          <w:szCs w:val="28"/>
        </w:rPr>
      </w:pPr>
      <w:r w:rsidRPr="7FB09C20">
        <w:rPr>
          <mc:AlternateContent>
            <mc:Choice Requires="w16se">
              <w:rFonts w:ascii="Segoe UI Emoji" w:eastAsia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66"/>
          </mc:Choice>
          <mc:Fallback>
            <w:t>♦</w:t>
          </mc:Fallback>
        </mc:AlternateContent>
      </w:r>
      <w:r w:rsidRPr="7FB09C20">
        <w:rPr>
          <w:b/>
          <w:bCs/>
          <w:color w:val="6AC7C9" w:themeColor="accent2"/>
          <w:sz w:val="28"/>
          <w:szCs w:val="28"/>
        </w:rPr>
        <w:t>️</w:t>
      </w:r>
      <w:r w:rsidR="003873FF" w:rsidRPr="7FB09C20">
        <w:rPr>
          <w:b/>
          <w:bCs/>
          <w:color w:val="FA9A97" w:themeColor="accent1" w:themeTint="99"/>
          <w:sz w:val="28"/>
          <w:szCs w:val="28"/>
        </w:rPr>
        <w:t xml:space="preserve">Diet &amp; </w:t>
      </w:r>
      <w:r w:rsidR="0058278C" w:rsidRPr="7FB09C20">
        <w:rPr>
          <w:b/>
          <w:bCs/>
          <w:color w:val="FA9A97" w:themeColor="accent1" w:themeTint="99"/>
          <w:sz w:val="28"/>
          <w:szCs w:val="28"/>
        </w:rPr>
        <w:t>Nutrition:</w:t>
      </w:r>
    </w:p>
    <w:p w14:paraId="1BC88CA3" w14:textId="405D383D" w:rsidR="00CA5CEF" w:rsidRPr="00ED1305" w:rsidRDefault="00480C07">
      <w:pPr>
        <w:rPr>
          <w:b/>
          <w:bCs/>
          <w:color w:val="191919" w:themeColor="text1" w:themeTint="E6"/>
          <w:sz w:val="28"/>
          <w:szCs w:val="28"/>
        </w:rPr>
      </w:pPr>
      <w:r w:rsidRPr="7FB09C20">
        <w:rPr>
          <w:b/>
          <w:bCs/>
          <w:color w:val="191919"/>
          <w:sz w:val="28"/>
          <w:szCs w:val="28"/>
        </w:rPr>
        <w:t>Personalized meal suggestion with calorie</w:t>
      </w:r>
      <w:r w:rsidR="005E0070" w:rsidRPr="7FB09C20">
        <w:rPr>
          <w:b/>
          <w:bCs/>
          <w:color w:val="191919"/>
          <w:sz w:val="28"/>
          <w:szCs w:val="28"/>
        </w:rPr>
        <w:t xml:space="preserve"> counts.</w:t>
      </w:r>
    </w:p>
    <w:p w14:paraId="06308AAC" w14:textId="77777777" w:rsidR="008A7B39" w:rsidRDefault="008A7B39">
      <w:pPr>
        <w:rPr>
          <w:b/>
          <w:bCs/>
          <w:sz w:val="28"/>
          <w:szCs w:val="28"/>
        </w:rPr>
      </w:pPr>
    </w:p>
    <w:p w14:paraId="55E6DCA3" w14:textId="506D3A8F" w:rsidR="00140E3F" w:rsidRPr="00ED1305" w:rsidRDefault="41E330FB">
      <w:pPr>
        <w:rPr>
          <w:b/>
          <w:bCs/>
          <w:color w:val="EB130B" w:themeColor="accent1" w:themeShade="BF"/>
          <w:sz w:val="28"/>
          <w:szCs w:val="28"/>
        </w:rPr>
      </w:pPr>
      <w:r w:rsidRPr="41E330FB">
        <w:rPr>
          <w:b/>
          <w:bCs/>
          <w:color w:val="191919"/>
          <w:sz w:val="28"/>
          <w:szCs w:val="28"/>
        </w:rPr>
        <w:t>5</w:t>
      </w:r>
      <w:r w:rsidRPr="41E330FB">
        <w:rPr>
          <w:b/>
          <w:bCs/>
          <w:color w:val="EB130B" w:themeColor="accent1" w:themeShade="BF"/>
          <w:sz w:val="28"/>
          <w:szCs w:val="28"/>
        </w:rPr>
        <w:t>.Advantages of Fit flex:</w:t>
      </w:r>
    </w:p>
    <w:p w14:paraId="4F96ABD6" w14:textId="2720AA98" w:rsidR="00EA0B24" w:rsidRPr="00ED1305" w:rsidRDefault="00EA0B24">
      <w:pPr>
        <w:rPr>
          <w:b/>
          <w:bCs/>
          <w:color w:val="191919" w:themeColor="text1" w:themeTint="E6"/>
          <w:sz w:val="28"/>
          <w:szCs w:val="28"/>
        </w:rPr>
      </w:pPr>
      <w:r w:rsidRPr="7FB09C20">
        <w:rPr>
          <mc:AlternateContent>
            <mc:Choice Requires="w16se">
              <w:rFonts w:ascii="Segoe UI Emoji" w:eastAsia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 w:rsidRPr="7FB09C20">
        <w:rPr>
          <w:b/>
          <w:bCs/>
          <w:color w:val="191919"/>
          <w:sz w:val="28"/>
          <w:szCs w:val="28"/>
        </w:rPr>
        <w:t xml:space="preserve">Affordable alternative to personal </w:t>
      </w:r>
      <w:r w:rsidR="00226441" w:rsidRPr="7FB09C20">
        <w:rPr>
          <w:b/>
          <w:bCs/>
          <w:color w:val="191919"/>
          <w:sz w:val="28"/>
          <w:szCs w:val="28"/>
        </w:rPr>
        <w:t>trainers.</w:t>
      </w:r>
    </w:p>
    <w:p w14:paraId="6C16D33E" w14:textId="636A981C" w:rsidR="00226441" w:rsidRPr="00D23EAA" w:rsidRDefault="00226441">
      <w:pPr>
        <w:rPr>
          <w:b/>
          <w:bCs/>
          <w:color w:val="191919" w:themeColor="text1" w:themeTint="E6"/>
          <w:sz w:val="28"/>
          <w:szCs w:val="28"/>
        </w:rPr>
      </w:pPr>
      <w:r w:rsidRPr="7FB09C20">
        <w:rPr>
          <mc:AlternateContent>
            <mc:Choice Requires="w16se">
              <w:rFonts w:ascii="Segoe UI Emoji" w:eastAsia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 w:rsidRPr="7FB09C20">
        <w:rPr>
          <w:b/>
          <w:bCs/>
          <w:color w:val="191919"/>
          <w:sz w:val="28"/>
          <w:szCs w:val="28"/>
        </w:rPr>
        <w:t>All-in-one fitness and wellness solution</w:t>
      </w:r>
      <w:r w:rsidR="006A08E1" w:rsidRPr="7FB09C20">
        <w:rPr>
          <w:b/>
          <w:bCs/>
          <w:color w:val="191919"/>
          <w:sz w:val="28"/>
          <w:szCs w:val="28"/>
        </w:rPr>
        <w:t>.</w:t>
      </w:r>
    </w:p>
    <w:p w14:paraId="24990E9A" w14:textId="67B5DE6C" w:rsidR="006A08E1" w:rsidRPr="00D23EAA" w:rsidRDefault="049983C9">
      <w:pPr>
        <w:rPr>
          <w:b/>
          <w:bCs/>
          <w:color w:val="191919" w:themeColor="text1" w:themeTint="E6"/>
          <w:sz w:val="28"/>
          <w:szCs w:val="28"/>
        </w:rPr>
      </w:pPr>
      <w:r w:rsidRPr="049983C9">
        <w:rPr>
          <w:rFonts w:ascii="Segoe UI Emoji" w:eastAsia="Segoe UI Emoji" w:hAnsi="Segoe UI Emoji" w:cs="Segoe UI Emoji"/>
        </w:rPr>
        <w:t>👉</w:t>
      </w:r>
      <w:r w:rsidRPr="049983C9">
        <w:rPr>
          <w:b/>
          <w:bCs/>
          <w:color w:val="191919"/>
          <w:sz w:val="28"/>
          <w:szCs w:val="28"/>
        </w:rPr>
        <w:t>Accessible</w:t>
      </w:r>
      <w:r w:rsidR="006A08E1" w:rsidRPr="631F0BFE">
        <w:rPr>
          <w:b/>
          <w:bCs/>
          <w:color w:val="191919"/>
          <w:sz w:val="28"/>
          <w:szCs w:val="28"/>
        </w:rPr>
        <w:t xml:space="preserve"> anytime</w:t>
      </w:r>
      <w:r w:rsidRPr="049983C9">
        <w:rPr>
          <w:b/>
          <w:bCs/>
          <w:color w:val="191919"/>
          <w:sz w:val="28"/>
          <w:szCs w:val="28"/>
        </w:rPr>
        <w:t xml:space="preserve">, </w:t>
      </w:r>
      <w:r w:rsidR="006A08E1" w:rsidRPr="631F0BFE">
        <w:rPr>
          <w:b/>
          <w:bCs/>
          <w:color w:val="191919"/>
          <w:sz w:val="28"/>
          <w:szCs w:val="28"/>
        </w:rPr>
        <w:t>anywhere.</w:t>
      </w:r>
    </w:p>
    <w:p w14:paraId="743D254C" w14:textId="3C30CA0C" w:rsidR="00177869" w:rsidRPr="00D23EAA" w:rsidRDefault="39DD4D83">
      <w:pPr>
        <w:rPr>
          <w:b/>
          <w:bCs/>
          <w:color w:val="191919" w:themeColor="text1" w:themeTint="E6"/>
          <w:sz w:val="28"/>
          <w:szCs w:val="28"/>
        </w:rPr>
      </w:pPr>
      <w:r w:rsidRPr="39DD4D83">
        <w:rPr>
          <w:rFonts w:ascii="Segoe UI Emoji" w:eastAsia="Segoe UI Emoji" w:hAnsi="Segoe UI Emoji" w:cs="Segoe UI Emoji"/>
        </w:rPr>
        <w:t>👉</w:t>
      </w:r>
      <w:r w:rsidRPr="39DD4D83">
        <w:rPr>
          <w:b/>
          <w:bCs/>
          <w:color w:val="191919"/>
          <w:sz w:val="28"/>
          <w:szCs w:val="28"/>
        </w:rPr>
        <w:t>Encourage long-term</w:t>
      </w:r>
      <w:r w:rsidR="00177869" w:rsidRPr="39DD4D83">
        <w:rPr>
          <w:b/>
          <w:bCs/>
          <w:color w:val="191919"/>
          <w:sz w:val="28"/>
          <w:szCs w:val="28"/>
        </w:rPr>
        <w:t xml:space="preserve"> healthy habits.</w:t>
      </w:r>
    </w:p>
    <w:p w14:paraId="7F7CE99D" w14:textId="77777777" w:rsidR="006A08E1" w:rsidRPr="00323C7D" w:rsidRDefault="006A08E1">
      <w:pPr>
        <w:rPr>
          <w:b/>
          <w:bCs/>
          <w:sz w:val="28"/>
          <w:szCs w:val="28"/>
        </w:rPr>
      </w:pPr>
    </w:p>
    <w:p w14:paraId="53652DE6" w14:textId="3DE24126" w:rsidR="00D26AE1" w:rsidRDefault="00ED6A90" w:rsidP="00323C7D">
      <w:pPr>
        <w:pStyle w:val="ListParagraph"/>
        <w:ind w:left="3600"/>
        <w:rPr>
          <w:sz w:val="28"/>
          <w:szCs w:val="28"/>
        </w:rPr>
      </w:pPr>
      <w:r w:rsidRPr="7FB09C20"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aps w:val="0"/>
          <w:color w:val="5F5F5F" w:themeColor="text2" w:themeTint="BF"/>
          <w:szCs w:val="28"/>
        </w:rPr>
        <w:id w:val="-1568100847"/>
        <w:docPartObj>
          <w:docPartGallery w:val="Table of Contents"/>
          <w:docPartUnique/>
        </w:docPartObj>
      </w:sdtPr>
      <w:sdtEndPr>
        <w:rPr>
          <w:rFonts w:asciiTheme="majorHAnsi" w:hAnsiTheme="majorHAnsi"/>
          <w:b/>
          <w:bCs/>
          <w:color w:val="F75952" w:themeColor="accent1"/>
          <w:sz w:val="50"/>
          <w:szCs w:val="50"/>
        </w:rPr>
      </w:sdtEndPr>
      <w:sdtContent>
        <w:p w14:paraId="6B9EC511" w14:textId="26AB0562" w:rsidR="00D26AE1" w:rsidRPr="00D23EAA" w:rsidRDefault="41E330FB" w:rsidP="41E330FB">
          <w:pPr>
            <w:pStyle w:val="Heading2"/>
            <w:rPr>
              <w:rFonts w:asciiTheme="minorHAnsi" w:eastAsiaTheme="minorEastAsia" w:hAnsiTheme="minorHAnsi" w:cstheme="minorBidi"/>
              <w:caps w:val="0"/>
              <w:color w:val="EB130B" w:themeColor="accent1" w:themeShade="BF"/>
              <w:szCs w:val="28"/>
            </w:rPr>
          </w:pPr>
          <w:r>
            <w:t>6.Future scope:</w:t>
          </w:r>
        </w:p>
        <w:p w14:paraId="6D37DCDF" w14:textId="7ADEC7B7" w:rsidR="00E26CF8" w:rsidRPr="002E79CF" w:rsidRDefault="41E330FB" w:rsidP="41E330FB">
          <w:pPr>
            <w:rPr>
              <w:b/>
              <w:bCs/>
              <w:color w:val="191919"/>
              <w:sz w:val="32"/>
              <w:szCs w:val="32"/>
            </w:rPr>
          </w:pPr>
          <w:r>
            <w:t>👉 Integratio with wearable devices.</w:t>
          </w:r>
        </w:p>
        <w:p w14:paraId="6365E9BC" w14:textId="6CDB719A" w:rsidR="00902FB1" w:rsidRPr="002E79CF" w:rsidRDefault="41E330FB" w:rsidP="41E330FB">
          <w:pPr>
            <w:rPr>
              <w:b/>
              <w:bCs/>
              <w:color w:val="202012" w:themeColor="background2" w:themeShade="1A"/>
              <w:sz w:val="32"/>
              <w:szCs w:val="32"/>
            </w:rPr>
          </w:pPr>
          <w:r>
            <w:t>👉coporate wellness program.</w:t>
          </w:r>
        </w:p>
        <w:p w14:paraId="56E6F94E" w14:textId="23CA4061" w:rsidR="00CD2471" w:rsidRPr="002E79CF" w:rsidRDefault="41E330FB" w:rsidP="41E330FB">
          <w:pPr>
            <w:rPr>
              <w:b/>
              <w:bCs/>
              <w:color w:val="202012" w:themeColor="background2" w:themeShade="1A"/>
              <w:sz w:val="32"/>
              <w:szCs w:val="32"/>
            </w:rPr>
          </w:pPr>
          <w:r>
            <w:t>👉virtual reality fitness session.</w:t>
          </w:r>
        </w:p>
        <w:p w14:paraId="09FD6935" w14:textId="236143C6" w:rsidR="00C9629F" w:rsidRDefault="41E330FB" w:rsidP="41E330FB">
          <w:pPr>
            <w:pStyle w:val="Heading2"/>
            <w:rPr>
              <w:color w:val="C00000"/>
              <w:sz w:val="40"/>
              <w:szCs w:val="40"/>
            </w:rPr>
          </w:pPr>
          <w:r>
            <w:t>7.conclusion</w:t>
          </w:r>
        </w:p>
        <w:p w14:paraId="7B780B92" w14:textId="765874A7" w:rsidR="000F09CF" w:rsidRPr="000F09CF" w:rsidRDefault="000F09CF" w:rsidP="4B07FBE6">
          <w:pPr>
            <w:pStyle w:val="Author"/>
            <w:rPr>
              <w:sz w:val="28"/>
              <w:szCs w:val="28"/>
            </w:rPr>
          </w:pPr>
          <w:r>
            <w:t xml:space="preserve">Fitflex </w:t>
          </w:r>
          <w:r w:rsidR="00CF3B8E">
            <w:t xml:space="preserve">is </w:t>
          </w:r>
          <w:r>
            <w:t xml:space="preserve"> not</w:t>
          </w:r>
          <w:r w:rsidR="007C6C79">
            <w:t xml:space="preserve"> just a</w:t>
          </w:r>
          <w:r w:rsidR="000F7235">
            <w:t xml:space="preserve"> fitness app;</w:t>
          </w:r>
          <w:r w:rsidR="00844051">
            <w:t xml:space="preserve"> it is a complete </w:t>
          </w:r>
          <w:r w:rsidR="008D1AFF">
            <w:t>wellness</w:t>
          </w:r>
          <w:r w:rsidR="00261FC0">
            <w:t xml:space="preserve"> companion </w:t>
          </w:r>
          <w:r w:rsidR="0062635F">
            <w:t xml:space="preserve">.By combining technology </w:t>
          </w:r>
          <w:r w:rsidR="001A40D9">
            <w:t xml:space="preserve">, fitness </w:t>
          </w:r>
          <w:r w:rsidR="00515EFC">
            <w:t xml:space="preserve">and lifestyle </w:t>
          </w:r>
          <w:r w:rsidR="002A77FA">
            <w:t>management.The project aim</w:t>
          </w:r>
          <w:r w:rsidR="00563094">
            <w:t>s to</w:t>
          </w:r>
          <w:r w:rsidR="00E35F3A">
            <w:t xml:space="preserve"> provide healthier living among </w:t>
          </w:r>
          <w:r w:rsidR="00D9658D">
            <w:t xml:space="preserve">individuals.Fitflex </w:t>
          </w:r>
          <w:r w:rsidR="00A9110A">
            <w:t xml:space="preserve">has a potential to become </w:t>
          </w:r>
          <w:r w:rsidR="00552D27">
            <w:t>a</w:t>
          </w:r>
          <w:r w:rsidR="00726B3F">
            <w:t xml:space="preserve"> leading</w:t>
          </w:r>
          <w:r w:rsidR="006869D3">
            <w:t xml:space="preserve"> fitness platform </w:t>
          </w:r>
          <w:r w:rsidR="003312A3">
            <w:t>.</w:t>
          </w:r>
        </w:p>
        <w:p w14:paraId="283CEB34" w14:textId="27870C58" w:rsidR="00D26AE1" w:rsidRPr="00C9629F" w:rsidRDefault="00A448EF" w:rsidP="41E330FB"/>
      </w:sdtContent>
    </w:sdt>
    <w:p w14:paraId="4417F319" w14:textId="534E4BA7" w:rsidR="00D26AE1" w:rsidRPr="00F14C0B" w:rsidRDefault="00077A7C" w:rsidP="41E330FB">
      <w:pPr>
        <w:sectPr w:rsidR="00D26AE1" w:rsidRPr="00F14C0B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3D2B26C0" wp14:editId="0FAA29A2">
            <wp:extent cx="5486400" cy="2819400"/>
            <wp:effectExtent l="0" t="0" r="0" b="0"/>
            <wp:docPr id="99338475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3428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01B2" w14:textId="5575A8C5" w:rsidR="00D26AE1" w:rsidRDefault="00C81EE8" w:rsidP="005A1741">
      <w:r>
        <w:rPr>
          <w:b/>
          <w:bCs/>
          <w:noProof/>
        </w:rPr>
        <w:drawing>
          <wp:anchor distT="0" distB="0" distL="114300" distR="114300" simplePos="0" relativeHeight="251658242" behindDoc="0" locked="0" layoutInCell="1" allowOverlap="1" wp14:anchorId="74E83586" wp14:editId="13F1236B">
            <wp:simplePos x="0" y="0"/>
            <wp:positionH relativeFrom="column">
              <wp:posOffset>-163830</wp:posOffset>
            </wp:positionH>
            <wp:positionV relativeFrom="paragraph">
              <wp:posOffset>0</wp:posOffset>
            </wp:positionV>
            <wp:extent cx="5486400" cy="7846695"/>
            <wp:effectExtent l="0" t="0" r="0" b="1905"/>
            <wp:wrapTopAndBottom/>
            <wp:docPr id="150588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898" name="Picture 150588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4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DC8B1B" w14:textId="6D00A54E" w:rsidR="00D26AE1" w:rsidRPr="00EB25EB" w:rsidRDefault="41E330FB" w:rsidP="00ED6A90">
      <w:r w:rsidRPr="41E330FB">
        <w:rPr>
          <w:b/>
          <w:bCs/>
        </w:rPr>
        <w:t xml:space="preserve">                     </w:t>
      </w:r>
      <w:r w:rsidRPr="41E330FB">
        <w:rPr>
          <w:b/>
          <w:bCs/>
          <w:sz w:val="36"/>
          <w:szCs w:val="36"/>
        </w:rPr>
        <w:t>Thank you for this opportunity.</w:t>
      </w:r>
    </w:p>
    <w:tbl>
      <w:tblPr>
        <w:tblStyle w:val="Generaltable"/>
        <w:tblW w:w="5000" w:type="pct"/>
        <w:tblLook w:val="04A0" w:firstRow="1" w:lastRow="0" w:firstColumn="1" w:lastColumn="0" w:noHBand="0" w:noVBand="1"/>
        <w:tblCaption w:val="Sample content table"/>
      </w:tblPr>
      <w:tblGrid>
        <w:gridCol w:w="2656"/>
        <w:gridCol w:w="2992"/>
        <w:gridCol w:w="2992"/>
      </w:tblGrid>
      <w:tr w:rsidR="00D26AE1" w:rsidRPr="00136D87" w14:paraId="77E07575" w14:textId="77777777" w:rsidTr="00ED6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32" w:type="dxa"/>
          </w:tcPr>
          <w:p w14:paraId="1F13337C" w14:textId="564EC307" w:rsidR="00D26AE1" w:rsidRPr="00136D87" w:rsidRDefault="00A448EF">
            <w:pPr>
              <w:rPr>
                <w:bCs/>
                <w:sz w:val="56"/>
                <w:szCs w:val="56"/>
              </w:rPr>
            </w:pPr>
            <w:sdt>
              <w:sdtPr>
                <w:rPr>
                  <w:bCs/>
                  <w:sz w:val="56"/>
                  <w:szCs w:val="56"/>
                </w:rPr>
                <w:id w:val="-1299530745"/>
                <w:placeholder>
                  <w:docPart w:val="2666F41101CD8A4481B8398900A063F1"/>
                </w:placeholder>
                <w:temporary/>
                <w15:appearance w15:val="hidden"/>
              </w:sdtPr>
              <w:sdtContent/>
            </w:sdt>
          </w:p>
        </w:tc>
        <w:tc>
          <w:tcPr>
            <w:tcW w:w="2289" w:type="dxa"/>
          </w:tcPr>
          <w:p w14:paraId="3EAAED6B" w14:textId="2AEE389D" w:rsidR="00D26AE1" w:rsidRPr="00136D87" w:rsidRDefault="00D26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56"/>
                <w:szCs w:val="56"/>
              </w:rPr>
            </w:pPr>
          </w:p>
        </w:tc>
        <w:tc>
          <w:tcPr>
            <w:tcW w:w="2289" w:type="dxa"/>
          </w:tcPr>
          <w:p w14:paraId="3E6305C0" w14:textId="261E50CF" w:rsidR="00D26AE1" w:rsidRPr="00136D87" w:rsidRDefault="00D26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56"/>
                <w:szCs w:val="56"/>
              </w:rPr>
            </w:pPr>
          </w:p>
        </w:tc>
      </w:tr>
      <w:tr w:rsidR="00D26AE1" w14:paraId="6F5CF3B8" w14:textId="77777777" w:rsidTr="00ED6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7906FA1E" w14:textId="77777777" w:rsidR="00D26AE1" w:rsidRDefault="00D26AE1"/>
        </w:tc>
        <w:tc>
          <w:tcPr>
            <w:tcW w:w="2289" w:type="dxa"/>
          </w:tcPr>
          <w:p w14:paraId="1BB65167" w14:textId="77777777" w:rsidR="00D26AE1" w:rsidRDefault="00D26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9" w:type="dxa"/>
          </w:tcPr>
          <w:p w14:paraId="3C5DA3AD" w14:textId="77777777" w:rsidR="00D26AE1" w:rsidRDefault="00D26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FECBCF" w14:textId="3BEBFC32" w:rsidR="00D26AE1" w:rsidRDefault="00D26AE1"/>
    <w:sectPr w:rsidR="00D26AE1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07644" w14:textId="77777777" w:rsidR="001B3BB9" w:rsidRDefault="001B3BB9">
      <w:pPr>
        <w:spacing w:after="0" w:line="240" w:lineRule="auto"/>
      </w:pPr>
      <w:r>
        <w:separator/>
      </w:r>
    </w:p>
  </w:endnote>
  <w:endnote w:type="continuationSeparator" w:id="0">
    <w:p w14:paraId="5D0A1AA8" w14:textId="77777777" w:rsidR="001B3BB9" w:rsidRDefault="001B3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41E330FB" w14:paraId="6CD437EF" w14:textId="77777777" w:rsidTr="41E330FB">
      <w:trPr>
        <w:trHeight w:val="300"/>
      </w:trPr>
      <w:tc>
        <w:tcPr>
          <w:tcW w:w="2880" w:type="dxa"/>
        </w:tcPr>
        <w:p w14:paraId="690274DB" w14:textId="4BC64B9C" w:rsidR="41E330FB" w:rsidRDefault="41E330FB" w:rsidP="41E330FB">
          <w:pPr>
            <w:pStyle w:val="Header"/>
            <w:ind w:left="-115"/>
          </w:pPr>
        </w:p>
      </w:tc>
      <w:tc>
        <w:tcPr>
          <w:tcW w:w="2880" w:type="dxa"/>
        </w:tcPr>
        <w:p w14:paraId="6CC1990E" w14:textId="1545E0B4" w:rsidR="41E330FB" w:rsidRDefault="41E330FB" w:rsidP="41E330FB">
          <w:pPr>
            <w:pStyle w:val="Header"/>
            <w:jc w:val="center"/>
          </w:pPr>
        </w:p>
      </w:tc>
      <w:tc>
        <w:tcPr>
          <w:tcW w:w="2880" w:type="dxa"/>
        </w:tcPr>
        <w:p w14:paraId="50487B37" w14:textId="02F5B019" w:rsidR="41E330FB" w:rsidRDefault="41E330FB" w:rsidP="41E330FB">
          <w:pPr>
            <w:pStyle w:val="Header"/>
            <w:ind w:right="-115"/>
            <w:jc w:val="right"/>
          </w:pPr>
        </w:p>
      </w:tc>
    </w:tr>
  </w:tbl>
  <w:p w14:paraId="4C6CE12F" w14:textId="370BDE45" w:rsidR="41E330FB" w:rsidRDefault="41E330FB" w:rsidP="41E33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41E330FB" w14:paraId="6B24685E" w14:textId="77777777" w:rsidTr="41E330FB">
      <w:trPr>
        <w:trHeight w:val="300"/>
      </w:trPr>
      <w:tc>
        <w:tcPr>
          <w:tcW w:w="2880" w:type="dxa"/>
        </w:tcPr>
        <w:p w14:paraId="78CACCCD" w14:textId="3FA0DD59" w:rsidR="41E330FB" w:rsidRDefault="41E330FB" w:rsidP="41E330FB">
          <w:pPr>
            <w:pStyle w:val="Header"/>
            <w:ind w:left="-115"/>
          </w:pPr>
        </w:p>
      </w:tc>
      <w:tc>
        <w:tcPr>
          <w:tcW w:w="2880" w:type="dxa"/>
        </w:tcPr>
        <w:p w14:paraId="5A666AD4" w14:textId="6A664678" w:rsidR="41E330FB" w:rsidRDefault="41E330FB" w:rsidP="41E330FB">
          <w:pPr>
            <w:pStyle w:val="Header"/>
            <w:jc w:val="center"/>
          </w:pPr>
        </w:p>
      </w:tc>
      <w:tc>
        <w:tcPr>
          <w:tcW w:w="2880" w:type="dxa"/>
        </w:tcPr>
        <w:p w14:paraId="7876C9AF" w14:textId="64D9FBB3" w:rsidR="41E330FB" w:rsidRDefault="41E330FB" w:rsidP="41E330FB">
          <w:pPr>
            <w:pStyle w:val="Header"/>
            <w:ind w:right="-115"/>
            <w:jc w:val="right"/>
          </w:pPr>
        </w:p>
      </w:tc>
    </w:tr>
  </w:tbl>
  <w:p w14:paraId="740F7005" w14:textId="7B022A3A" w:rsidR="41E330FB" w:rsidRDefault="41E330FB" w:rsidP="41E33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AEC0B" w14:textId="77777777" w:rsidR="001B3BB9" w:rsidRDefault="001B3BB9">
      <w:pPr>
        <w:spacing w:after="0" w:line="240" w:lineRule="auto"/>
      </w:pPr>
      <w:r>
        <w:separator/>
      </w:r>
    </w:p>
  </w:footnote>
  <w:footnote w:type="continuationSeparator" w:id="0">
    <w:p w14:paraId="2F020FF9" w14:textId="77777777" w:rsidR="001B3BB9" w:rsidRDefault="001B3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41E330FB" w14:paraId="6F2EF30A" w14:textId="77777777" w:rsidTr="41E330FB">
      <w:trPr>
        <w:trHeight w:val="300"/>
      </w:trPr>
      <w:tc>
        <w:tcPr>
          <w:tcW w:w="2880" w:type="dxa"/>
        </w:tcPr>
        <w:p w14:paraId="4F4D6F7A" w14:textId="326D5C24" w:rsidR="41E330FB" w:rsidRDefault="41E330FB" w:rsidP="41E330FB">
          <w:pPr>
            <w:pStyle w:val="Header"/>
            <w:ind w:left="-115"/>
          </w:pPr>
        </w:p>
      </w:tc>
      <w:tc>
        <w:tcPr>
          <w:tcW w:w="2880" w:type="dxa"/>
        </w:tcPr>
        <w:p w14:paraId="60128963" w14:textId="7544A6ED" w:rsidR="41E330FB" w:rsidRDefault="41E330FB" w:rsidP="41E330FB">
          <w:pPr>
            <w:pStyle w:val="Header"/>
            <w:jc w:val="center"/>
          </w:pPr>
        </w:p>
      </w:tc>
      <w:tc>
        <w:tcPr>
          <w:tcW w:w="2880" w:type="dxa"/>
        </w:tcPr>
        <w:p w14:paraId="21962095" w14:textId="369C6F14" w:rsidR="41E330FB" w:rsidRDefault="41E330FB" w:rsidP="41E330FB">
          <w:pPr>
            <w:pStyle w:val="Header"/>
            <w:ind w:right="-115"/>
            <w:jc w:val="right"/>
          </w:pPr>
        </w:p>
      </w:tc>
    </w:tr>
  </w:tbl>
  <w:p w14:paraId="3BD2EE8C" w14:textId="3F90429E" w:rsidR="41E330FB" w:rsidRDefault="41E330FB" w:rsidP="41E330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41E330FB" w14:paraId="4C76149B" w14:textId="77777777" w:rsidTr="41E330FB">
      <w:trPr>
        <w:trHeight w:val="300"/>
      </w:trPr>
      <w:tc>
        <w:tcPr>
          <w:tcW w:w="2880" w:type="dxa"/>
        </w:tcPr>
        <w:p w14:paraId="46F6AA6E" w14:textId="62E217D0" w:rsidR="41E330FB" w:rsidRDefault="41E330FB" w:rsidP="41E330FB">
          <w:pPr>
            <w:pStyle w:val="Header"/>
            <w:ind w:left="-115"/>
          </w:pPr>
        </w:p>
      </w:tc>
      <w:tc>
        <w:tcPr>
          <w:tcW w:w="2880" w:type="dxa"/>
        </w:tcPr>
        <w:p w14:paraId="50788767" w14:textId="77F2974D" w:rsidR="41E330FB" w:rsidRDefault="41E330FB" w:rsidP="41E330FB">
          <w:pPr>
            <w:pStyle w:val="Header"/>
            <w:jc w:val="center"/>
          </w:pPr>
        </w:p>
      </w:tc>
      <w:tc>
        <w:tcPr>
          <w:tcW w:w="2880" w:type="dxa"/>
        </w:tcPr>
        <w:p w14:paraId="0867E2D9" w14:textId="1AF93803" w:rsidR="41E330FB" w:rsidRDefault="41E330FB" w:rsidP="41E330FB">
          <w:pPr>
            <w:pStyle w:val="Header"/>
            <w:ind w:right="-115"/>
            <w:jc w:val="right"/>
          </w:pPr>
        </w:p>
      </w:tc>
    </w:tr>
  </w:tbl>
  <w:p w14:paraId="2E72ACAC" w14:textId="2D9ECEC3" w:rsidR="41E330FB" w:rsidRDefault="41E330FB" w:rsidP="41E330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963D6B"/>
    <w:multiLevelType w:val="hybridMultilevel"/>
    <w:tmpl w:val="DE5635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279993">
    <w:abstractNumId w:val="9"/>
  </w:num>
  <w:num w:numId="2" w16cid:durableId="1781952853">
    <w:abstractNumId w:val="11"/>
  </w:num>
  <w:num w:numId="3" w16cid:durableId="347874618">
    <w:abstractNumId w:val="11"/>
  </w:num>
  <w:num w:numId="4" w16cid:durableId="1238006935">
    <w:abstractNumId w:val="11"/>
  </w:num>
  <w:num w:numId="5" w16cid:durableId="12192328">
    <w:abstractNumId w:val="11"/>
  </w:num>
  <w:num w:numId="6" w16cid:durableId="637683050">
    <w:abstractNumId w:val="8"/>
  </w:num>
  <w:num w:numId="7" w16cid:durableId="1894807062">
    <w:abstractNumId w:val="13"/>
  </w:num>
  <w:num w:numId="8" w16cid:durableId="286669821">
    <w:abstractNumId w:val="7"/>
  </w:num>
  <w:num w:numId="9" w16cid:durableId="289939362">
    <w:abstractNumId w:val="6"/>
  </w:num>
  <w:num w:numId="10" w16cid:durableId="30964578">
    <w:abstractNumId w:val="5"/>
  </w:num>
  <w:num w:numId="11" w16cid:durableId="1691368397">
    <w:abstractNumId w:val="4"/>
  </w:num>
  <w:num w:numId="12" w16cid:durableId="317659925">
    <w:abstractNumId w:val="3"/>
  </w:num>
  <w:num w:numId="13" w16cid:durableId="582376471">
    <w:abstractNumId w:val="2"/>
  </w:num>
  <w:num w:numId="14" w16cid:durableId="1174958077">
    <w:abstractNumId w:val="1"/>
  </w:num>
  <w:num w:numId="15" w16cid:durableId="1004288479">
    <w:abstractNumId w:val="0"/>
  </w:num>
  <w:num w:numId="16" w16cid:durableId="477461067">
    <w:abstractNumId w:val="12"/>
  </w:num>
  <w:num w:numId="17" w16cid:durableId="19627624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F0"/>
    <w:rsid w:val="00000968"/>
    <w:rsid w:val="00007B14"/>
    <w:rsid w:val="00010EFC"/>
    <w:rsid w:val="0002039B"/>
    <w:rsid w:val="000220AF"/>
    <w:rsid w:val="00030EF4"/>
    <w:rsid w:val="000379E8"/>
    <w:rsid w:val="000428BA"/>
    <w:rsid w:val="000457C7"/>
    <w:rsid w:val="00055E67"/>
    <w:rsid w:val="000635F0"/>
    <w:rsid w:val="00070165"/>
    <w:rsid w:val="000718F4"/>
    <w:rsid w:val="00077A7C"/>
    <w:rsid w:val="00085AE5"/>
    <w:rsid w:val="000B1E6D"/>
    <w:rsid w:val="000B7911"/>
    <w:rsid w:val="000C48C1"/>
    <w:rsid w:val="000D1D21"/>
    <w:rsid w:val="000D730B"/>
    <w:rsid w:val="000E2F8B"/>
    <w:rsid w:val="000E7598"/>
    <w:rsid w:val="000F09CF"/>
    <w:rsid w:val="000F4659"/>
    <w:rsid w:val="000F4B09"/>
    <w:rsid w:val="000F7235"/>
    <w:rsid w:val="00100491"/>
    <w:rsid w:val="00100D0F"/>
    <w:rsid w:val="00111EE3"/>
    <w:rsid w:val="00115907"/>
    <w:rsid w:val="001245AD"/>
    <w:rsid w:val="00134122"/>
    <w:rsid w:val="00136D87"/>
    <w:rsid w:val="00140E3F"/>
    <w:rsid w:val="00145843"/>
    <w:rsid w:val="00152BFC"/>
    <w:rsid w:val="00177869"/>
    <w:rsid w:val="00183E05"/>
    <w:rsid w:val="00190DB6"/>
    <w:rsid w:val="001A40D9"/>
    <w:rsid w:val="001A4D51"/>
    <w:rsid w:val="001B3BB9"/>
    <w:rsid w:val="001B3E35"/>
    <w:rsid w:val="001B4400"/>
    <w:rsid w:val="001B7842"/>
    <w:rsid w:val="001C1B89"/>
    <w:rsid w:val="001C2D6E"/>
    <w:rsid w:val="00215A3A"/>
    <w:rsid w:val="00216E0A"/>
    <w:rsid w:val="00221C6D"/>
    <w:rsid w:val="00226441"/>
    <w:rsid w:val="00226875"/>
    <w:rsid w:val="00226B5B"/>
    <w:rsid w:val="002333B5"/>
    <w:rsid w:val="00243B7A"/>
    <w:rsid w:val="00261FC0"/>
    <w:rsid w:val="0028326B"/>
    <w:rsid w:val="002946F7"/>
    <w:rsid w:val="002A590D"/>
    <w:rsid w:val="002A77FA"/>
    <w:rsid w:val="002B12B3"/>
    <w:rsid w:val="002C3699"/>
    <w:rsid w:val="002D5475"/>
    <w:rsid w:val="002D5FDD"/>
    <w:rsid w:val="002E79CF"/>
    <w:rsid w:val="002F0EF8"/>
    <w:rsid w:val="002F1727"/>
    <w:rsid w:val="003072D8"/>
    <w:rsid w:val="0031096C"/>
    <w:rsid w:val="00323C7D"/>
    <w:rsid w:val="003312A3"/>
    <w:rsid w:val="003432BB"/>
    <w:rsid w:val="00353AF0"/>
    <w:rsid w:val="0037233F"/>
    <w:rsid w:val="003873FF"/>
    <w:rsid w:val="003C3D87"/>
    <w:rsid w:val="003D4483"/>
    <w:rsid w:val="003E77FB"/>
    <w:rsid w:val="003F127A"/>
    <w:rsid w:val="00415FF8"/>
    <w:rsid w:val="004170AF"/>
    <w:rsid w:val="004228BF"/>
    <w:rsid w:val="0043160B"/>
    <w:rsid w:val="004652F4"/>
    <w:rsid w:val="0047578D"/>
    <w:rsid w:val="00480C07"/>
    <w:rsid w:val="00484E6E"/>
    <w:rsid w:val="00487B12"/>
    <w:rsid w:val="004A467E"/>
    <w:rsid w:val="004B1E2F"/>
    <w:rsid w:val="004D188F"/>
    <w:rsid w:val="004E27A3"/>
    <w:rsid w:val="00504CD8"/>
    <w:rsid w:val="00515EFC"/>
    <w:rsid w:val="0054174C"/>
    <w:rsid w:val="0055213C"/>
    <w:rsid w:val="005529A4"/>
    <w:rsid w:val="00552D27"/>
    <w:rsid w:val="005551C8"/>
    <w:rsid w:val="005557C5"/>
    <w:rsid w:val="0055741A"/>
    <w:rsid w:val="00563094"/>
    <w:rsid w:val="00580B85"/>
    <w:rsid w:val="0058278C"/>
    <w:rsid w:val="00586D3D"/>
    <w:rsid w:val="005A1741"/>
    <w:rsid w:val="005B30C2"/>
    <w:rsid w:val="005C18A7"/>
    <w:rsid w:val="005C4C73"/>
    <w:rsid w:val="005C6F92"/>
    <w:rsid w:val="005D1B44"/>
    <w:rsid w:val="005D4135"/>
    <w:rsid w:val="005E0070"/>
    <w:rsid w:val="005E0986"/>
    <w:rsid w:val="005F1601"/>
    <w:rsid w:val="006114D9"/>
    <w:rsid w:val="0062635F"/>
    <w:rsid w:val="00630156"/>
    <w:rsid w:val="00635577"/>
    <w:rsid w:val="00641C85"/>
    <w:rsid w:val="0064401E"/>
    <w:rsid w:val="00645FDD"/>
    <w:rsid w:val="00646C37"/>
    <w:rsid w:val="00664404"/>
    <w:rsid w:val="00676450"/>
    <w:rsid w:val="006869D3"/>
    <w:rsid w:val="006A08E1"/>
    <w:rsid w:val="006A2140"/>
    <w:rsid w:val="006C12EA"/>
    <w:rsid w:val="006C35C8"/>
    <w:rsid w:val="006D7866"/>
    <w:rsid w:val="006E5F81"/>
    <w:rsid w:val="006F0489"/>
    <w:rsid w:val="006F7947"/>
    <w:rsid w:val="00701A79"/>
    <w:rsid w:val="00720688"/>
    <w:rsid w:val="00721A76"/>
    <w:rsid w:val="00722783"/>
    <w:rsid w:val="00726B3F"/>
    <w:rsid w:val="00741A26"/>
    <w:rsid w:val="0074763F"/>
    <w:rsid w:val="0075035E"/>
    <w:rsid w:val="00777915"/>
    <w:rsid w:val="007B4A9E"/>
    <w:rsid w:val="007C3F21"/>
    <w:rsid w:val="007C48E5"/>
    <w:rsid w:val="007C6C79"/>
    <w:rsid w:val="007C76C9"/>
    <w:rsid w:val="007E2AEF"/>
    <w:rsid w:val="007E3E1E"/>
    <w:rsid w:val="007F0338"/>
    <w:rsid w:val="007F151E"/>
    <w:rsid w:val="007F5B15"/>
    <w:rsid w:val="0082463E"/>
    <w:rsid w:val="00841316"/>
    <w:rsid w:val="00841D65"/>
    <w:rsid w:val="00844051"/>
    <w:rsid w:val="008474C6"/>
    <w:rsid w:val="0086703F"/>
    <w:rsid w:val="0087686F"/>
    <w:rsid w:val="008A2D66"/>
    <w:rsid w:val="008A35B9"/>
    <w:rsid w:val="008A7B39"/>
    <w:rsid w:val="008B48A9"/>
    <w:rsid w:val="008C1019"/>
    <w:rsid w:val="008C5164"/>
    <w:rsid w:val="008D1AFF"/>
    <w:rsid w:val="00902FB1"/>
    <w:rsid w:val="00905FDD"/>
    <w:rsid w:val="009067FA"/>
    <w:rsid w:val="00912448"/>
    <w:rsid w:val="00967719"/>
    <w:rsid w:val="00991E9E"/>
    <w:rsid w:val="00992CD1"/>
    <w:rsid w:val="009971F3"/>
    <w:rsid w:val="009A575F"/>
    <w:rsid w:val="009A71B8"/>
    <w:rsid w:val="009F1AC2"/>
    <w:rsid w:val="00A174B4"/>
    <w:rsid w:val="00A236F8"/>
    <w:rsid w:val="00A32C40"/>
    <w:rsid w:val="00A415B7"/>
    <w:rsid w:val="00A424E8"/>
    <w:rsid w:val="00A448EF"/>
    <w:rsid w:val="00A752BC"/>
    <w:rsid w:val="00A76DE5"/>
    <w:rsid w:val="00A819F6"/>
    <w:rsid w:val="00A83D25"/>
    <w:rsid w:val="00A9110A"/>
    <w:rsid w:val="00A95415"/>
    <w:rsid w:val="00A97D3B"/>
    <w:rsid w:val="00AA5BA3"/>
    <w:rsid w:val="00AB7C48"/>
    <w:rsid w:val="00AC28DE"/>
    <w:rsid w:val="00AC5C30"/>
    <w:rsid w:val="00AC7A91"/>
    <w:rsid w:val="00AE28F4"/>
    <w:rsid w:val="00B17EB4"/>
    <w:rsid w:val="00B23076"/>
    <w:rsid w:val="00B5490A"/>
    <w:rsid w:val="00B60A86"/>
    <w:rsid w:val="00B84B43"/>
    <w:rsid w:val="00B95779"/>
    <w:rsid w:val="00BA13B4"/>
    <w:rsid w:val="00BA2C24"/>
    <w:rsid w:val="00BA6964"/>
    <w:rsid w:val="00BC1BDC"/>
    <w:rsid w:val="00BD0CE9"/>
    <w:rsid w:val="00BD354F"/>
    <w:rsid w:val="00BD561A"/>
    <w:rsid w:val="00BD62B7"/>
    <w:rsid w:val="00BD6643"/>
    <w:rsid w:val="00C01866"/>
    <w:rsid w:val="00C056AB"/>
    <w:rsid w:val="00C409B5"/>
    <w:rsid w:val="00C40D32"/>
    <w:rsid w:val="00C46F94"/>
    <w:rsid w:val="00C56538"/>
    <w:rsid w:val="00C60ABF"/>
    <w:rsid w:val="00C62331"/>
    <w:rsid w:val="00C6391A"/>
    <w:rsid w:val="00C73C92"/>
    <w:rsid w:val="00C81EE8"/>
    <w:rsid w:val="00C9629F"/>
    <w:rsid w:val="00CA5CEF"/>
    <w:rsid w:val="00CB5128"/>
    <w:rsid w:val="00CB5F33"/>
    <w:rsid w:val="00CD1AF1"/>
    <w:rsid w:val="00CD2471"/>
    <w:rsid w:val="00CD75AF"/>
    <w:rsid w:val="00CE6F43"/>
    <w:rsid w:val="00CF3B8E"/>
    <w:rsid w:val="00CF73B8"/>
    <w:rsid w:val="00D1054B"/>
    <w:rsid w:val="00D13E7F"/>
    <w:rsid w:val="00D209BA"/>
    <w:rsid w:val="00D23EAA"/>
    <w:rsid w:val="00D26AE1"/>
    <w:rsid w:val="00D27FFC"/>
    <w:rsid w:val="00D37C86"/>
    <w:rsid w:val="00D56F77"/>
    <w:rsid w:val="00D61110"/>
    <w:rsid w:val="00D636A2"/>
    <w:rsid w:val="00D73685"/>
    <w:rsid w:val="00D83EB9"/>
    <w:rsid w:val="00D9658D"/>
    <w:rsid w:val="00DA5B02"/>
    <w:rsid w:val="00DB3722"/>
    <w:rsid w:val="00DC1875"/>
    <w:rsid w:val="00DD1FFF"/>
    <w:rsid w:val="00DE09F6"/>
    <w:rsid w:val="00E1693D"/>
    <w:rsid w:val="00E22F7F"/>
    <w:rsid w:val="00E26CF8"/>
    <w:rsid w:val="00E336B3"/>
    <w:rsid w:val="00E35F3A"/>
    <w:rsid w:val="00E555D6"/>
    <w:rsid w:val="00E74891"/>
    <w:rsid w:val="00E813C6"/>
    <w:rsid w:val="00E94D3A"/>
    <w:rsid w:val="00EA0B24"/>
    <w:rsid w:val="00EA20AE"/>
    <w:rsid w:val="00EB25EB"/>
    <w:rsid w:val="00EC076F"/>
    <w:rsid w:val="00ED1305"/>
    <w:rsid w:val="00ED6A90"/>
    <w:rsid w:val="00EE3246"/>
    <w:rsid w:val="00F0051D"/>
    <w:rsid w:val="00F07534"/>
    <w:rsid w:val="00F148C7"/>
    <w:rsid w:val="00F14C0B"/>
    <w:rsid w:val="00F41A3E"/>
    <w:rsid w:val="00F5129F"/>
    <w:rsid w:val="00F80DA2"/>
    <w:rsid w:val="00FB4591"/>
    <w:rsid w:val="00FC782A"/>
    <w:rsid w:val="00FD2051"/>
    <w:rsid w:val="00FD71CC"/>
    <w:rsid w:val="00FF29CA"/>
    <w:rsid w:val="00FF37A3"/>
    <w:rsid w:val="00FF7357"/>
    <w:rsid w:val="049983C9"/>
    <w:rsid w:val="0967DE12"/>
    <w:rsid w:val="0A4F672C"/>
    <w:rsid w:val="0ED1F29E"/>
    <w:rsid w:val="13C5B9CC"/>
    <w:rsid w:val="183B324E"/>
    <w:rsid w:val="1A53AC9B"/>
    <w:rsid w:val="1A7DAD74"/>
    <w:rsid w:val="2D882B41"/>
    <w:rsid w:val="35AC982D"/>
    <w:rsid w:val="36A2A294"/>
    <w:rsid w:val="39DD4D83"/>
    <w:rsid w:val="3D994354"/>
    <w:rsid w:val="3E9C4784"/>
    <w:rsid w:val="4161B7C4"/>
    <w:rsid w:val="41E330FB"/>
    <w:rsid w:val="4B07FBE6"/>
    <w:rsid w:val="5E14773B"/>
    <w:rsid w:val="5E3F59D1"/>
    <w:rsid w:val="631F0BFE"/>
    <w:rsid w:val="677332C6"/>
    <w:rsid w:val="7F5DAF32"/>
    <w:rsid w:val="7FB0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46C14"/>
  <w15:chartTrackingRefBased/>
  <w15:docId w15:val="{AF6E4BFF-5E41-408E-A997-D2B0B2B2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808D51F-0B97-4947-9D27-5C1D3A326E39%7dtf5000200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666F41101CD8A4481B8398900A06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43712-FF7A-5B4F-82CB-D0430C00399B}"/>
      </w:docPartPr>
      <w:docPartBody>
        <w:p w:rsidR="0061240C" w:rsidRDefault="0061240C">
          <w:pPr>
            <w:pStyle w:val="ListBullet"/>
            <w:tabs>
              <w:tab w:val="num" w:pos="360"/>
            </w:tabs>
            <w:ind w:left="360" w:hanging="360"/>
          </w:pPr>
          <w:r>
            <w:t>Use styles to easily format your Word documents in no time. For example, this text uses the List Bullet style.</w:t>
          </w:r>
        </w:p>
        <w:p w:rsidR="0061240C" w:rsidRDefault="0061240C">
          <w:pPr>
            <w:pStyle w:val="2666F41101CD8A4481B8398900A063F1"/>
          </w:pPr>
          <w:r>
            <w:t>On the Home tab of the ribbon, check out Styles to apply the formatting you want with just a tap.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88688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0C"/>
    <w:rsid w:val="000B1E6D"/>
    <w:rsid w:val="0028326B"/>
    <w:rsid w:val="004640FE"/>
    <w:rsid w:val="00484E6E"/>
    <w:rsid w:val="005132E8"/>
    <w:rsid w:val="005C4C73"/>
    <w:rsid w:val="0061240C"/>
    <w:rsid w:val="0061777A"/>
    <w:rsid w:val="008B48A9"/>
    <w:rsid w:val="00A32C40"/>
    <w:rsid w:val="00BB1129"/>
    <w:rsid w:val="00F10238"/>
    <w:rsid w:val="00F4786C"/>
    <w:rsid w:val="00FD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4472C4" w:themeColor="accent1"/>
    </w:rPr>
  </w:style>
  <w:style w:type="paragraph" w:styleId="ListBullet">
    <w:name w:val="List Bullet"/>
    <w:basedOn w:val="Normal"/>
    <w:uiPriority w:val="12"/>
    <w:qFormat/>
    <w:pPr>
      <w:numPr>
        <w:numId w:val="1"/>
      </w:numPr>
      <w:tabs>
        <w:tab w:val="clear" w:pos="360"/>
      </w:tabs>
      <w:spacing w:line="312" w:lineRule="auto"/>
      <w:ind w:left="0" w:firstLine="0"/>
    </w:pPr>
    <w:rPr>
      <w:rFonts w:eastAsiaTheme="minorHAnsi"/>
      <w:i/>
      <w:color w:val="657C9C" w:themeColor="text2" w:themeTint="BF"/>
      <w:kern w:val="0"/>
      <w:szCs w:val="20"/>
      <w:lang w:eastAsia="ja-JP"/>
      <w14:ligatures w14:val="none"/>
    </w:rPr>
  </w:style>
  <w:style w:type="paragraph" w:customStyle="1" w:styleId="2666F41101CD8A4481B8398900A063F1">
    <w:name w:val="2666F41101CD8A4481B8398900A063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www.w3.org/2000/xmlns/"/>
    <ds:schemaRef ds:uri="498267d4-2a5a-4c72-99d3-cf7236a95ce8"/>
    <ds:schemaRef ds:uri="http://www.w3.org/2001/XMLSchema-instan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131541-2DE1-47E4-B02C-C56562F5FA5C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  <ds:schemaRef ds:uri="http://www.w3.org/2000/xmlns/"/>
  </ds:schemaRefs>
</ds:datastoreItem>
</file>

<file path=customXml/itemProps5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98267d4-2a5a-4c72-99d3-cf7236a95ce8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%7b4808D51F-0B97-4947-9D27-5C1D3A326E39%7dtf50002005.dotx</Template>
  <TotalTime>0</TotalTime>
  <Pages>1</Pages>
  <Words>244</Words>
  <Characters>1395</Characters>
  <Application>Microsoft Office Word</Application>
  <DocSecurity>4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Arundhathi Palani</dc:creator>
  <cp:keywords/>
  <dc:description/>
  <cp:lastModifiedBy>Guest User</cp:lastModifiedBy>
  <cp:revision>215</cp:revision>
  <dcterms:created xsi:type="dcterms:W3CDTF">2025-09-06T06:54:00Z</dcterms:created>
  <dcterms:modified xsi:type="dcterms:W3CDTF">2025-09-06T11:23:00Z</dcterms:modified>
</cp:coreProperties>
</file>